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D0D0D" w:themeColor="text1" w:themeTint="F2"/>
          <w:sz w:val="24"/>
          <w:szCs w:val="20"/>
          <w:lang w:eastAsia="ja-JP"/>
        </w:rPr>
        <w:id w:val="-996954019"/>
        <w:docPartObj>
          <w:docPartGallery w:val="Cover Pages"/>
          <w:docPartUnique/>
        </w:docPartObj>
      </w:sdtPr>
      <w:sdtEndPr/>
      <w:sdtContent>
        <w:p w14:paraId="224A3D14" w14:textId="0FD4D3CD" w:rsidR="00AC3FCF" w:rsidRDefault="00AC3FC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15EC15" wp14:editId="15372D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600325" cy="9125712"/>
                    <wp:effectExtent l="0" t="0" r="952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00325" cy="9125712"/>
                              <a:chOff x="-1" y="0"/>
                              <a:chExt cx="2600325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-1" y="1605699"/>
                                <a:ext cx="26003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423432" w14:textId="5CF57182" w:rsidR="00AC3FCF" w:rsidRDefault="00873D7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</w:t>
                                      </w:r>
                                      <w:r w:rsidR="00AC3FC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Septiembre</w:t>
                                      </w:r>
                                      <w:proofErr w:type="spellEnd"/>
                                      <w:r w:rsidR="00AC3FC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15EC15" id="Group 1" o:spid="_x0000_s1026" style="position:absolute;margin-left:0;margin-top:0;width:204.75pt;height:718.55pt;z-index:-251657216;mso-height-percent:950;mso-left-percent:40;mso-position-horizontal-relative:page;mso-position-vertical:center;mso-position-vertical-relative:page;mso-height-percent:950;mso-left-percent:40" coordorigin="" coordsize="2600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26003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" adj="19307" fillcolor="#c0f400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423432" w14:textId="5CF57182" w:rsidR="00AC3FCF" w:rsidRDefault="00873D7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</w:t>
                                </w:r>
                                <w:r w:rsidR="00AC3FC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Septiembre</w:t>
                                </w:r>
                                <w:proofErr w:type="spellEnd"/>
                                <w:r w:rsidR="00AC3FC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FFC2D26" w14:textId="102880BA" w:rsidR="00AC3FCF" w:rsidRDefault="00873D74">
          <w:pPr>
            <w:rPr>
              <w:rFonts w:asciiTheme="majorHAnsi" w:hAnsiTheme="majorHAnsi"/>
              <w:b/>
              <w:caps/>
              <w:color w:val="auto"/>
              <w:sz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05570ED" wp14:editId="68B7C6C0">
                    <wp:simplePos x="0" y="0"/>
                    <wp:positionH relativeFrom="column">
                      <wp:posOffset>2152650</wp:posOffset>
                    </wp:positionH>
                    <wp:positionV relativeFrom="paragraph">
                      <wp:posOffset>4791710</wp:posOffset>
                    </wp:positionV>
                    <wp:extent cx="3848669" cy="41910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669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8F61E" w14:textId="20CE6A41" w:rsidR="007E4C49" w:rsidRPr="00612158" w:rsidRDefault="007E4C49" w:rsidP="007E4C49">
                                <w:pPr>
                                  <w:rPr>
                                    <w:sz w:val="28"/>
                                    <w:szCs w:val="22"/>
                                  </w:rPr>
                                </w:pPr>
                                <w:r>
                                  <w:rPr>
                                    <w:sz w:val="28"/>
                                    <w:szCs w:val="22"/>
                                  </w:rPr>
                                  <w:t xml:space="preserve">Grupo de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2"/>
                                  </w:rPr>
                                  <w:t>teoria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2"/>
                                  </w:rPr>
                                  <w:t>: 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5570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55" type="#_x0000_t202" style="position:absolute;margin-left:169.5pt;margin-top:377.3pt;width:303.0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" fillcolor="white [3201]" stroked="f" strokeweight=".5pt">
                    <v:textbox>
                      <w:txbxContent>
                        <w:p w14:paraId="1678F61E" w14:textId="20CE6A41" w:rsidR="007E4C49" w:rsidRPr="00612158" w:rsidRDefault="007E4C49" w:rsidP="007E4C49">
                          <w:pPr>
                            <w:rPr>
                              <w:sz w:val="28"/>
                              <w:szCs w:val="22"/>
                            </w:rPr>
                          </w:pPr>
                          <w:r>
                            <w:rPr>
                              <w:sz w:val="28"/>
                              <w:szCs w:val="22"/>
                            </w:rPr>
                            <w:t xml:space="preserve">Grupo de </w:t>
                          </w:r>
                          <w:proofErr w:type="spellStart"/>
                          <w:r>
                            <w:rPr>
                              <w:sz w:val="28"/>
                              <w:szCs w:val="22"/>
                            </w:rPr>
                            <w:t>teoria</w:t>
                          </w:r>
                          <w:proofErr w:type="spellEnd"/>
                          <w:r>
                            <w:rPr>
                              <w:sz w:val="28"/>
                              <w:szCs w:val="22"/>
                            </w:rPr>
                            <w:t>: 02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6EA061" wp14:editId="48EC53C5">
                    <wp:simplePos x="0" y="0"/>
                    <wp:positionH relativeFrom="column">
                      <wp:posOffset>2200275</wp:posOffset>
                    </wp:positionH>
                    <wp:positionV relativeFrom="paragraph">
                      <wp:posOffset>5366385</wp:posOffset>
                    </wp:positionV>
                    <wp:extent cx="3848669" cy="829674"/>
                    <wp:effectExtent l="0" t="0" r="0" b="889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669" cy="8296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90187" w14:textId="25E183DE" w:rsidR="00612158" w:rsidRPr="00612158" w:rsidRDefault="00612158">
                                <w:pPr>
                                  <w:rPr>
                                    <w:sz w:val="28"/>
                                    <w:szCs w:val="22"/>
                                  </w:rPr>
                                </w:pPr>
                                <w:proofErr w:type="spellStart"/>
                                <w:r w:rsidRPr="00612158">
                                  <w:rPr>
                                    <w:sz w:val="28"/>
                                    <w:szCs w:val="22"/>
                                  </w:rPr>
                                  <w:t>Docente</w:t>
                                </w:r>
                                <w:proofErr w:type="spellEnd"/>
                                <w:r w:rsidRPr="00612158">
                                  <w:rPr>
                                    <w:sz w:val="28"/>
                                    <w:szCs w:val="22"/>
                                  </w:rPr>
                                  <w:t xml:space="preserve">: Ing. </w:t>
                                </w:r>
                                <w:r w:rsidR="007E4C49">
                                  <w:rPr>
                                    <w:sz w:val="28"/>
                                    <w:szCs w:val="22"/>
                                  </w:rPr>
                                  <w:t>Alexander Alberto Siguenza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6EA061" id="Text Box 43" o:spid="_x0000_s1056" type="#_x0000_t202" style="position:absolute;margin-left:173.25pt;margin-top:422.55pt;width:303.05pt;height:6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" fillcolor="white [3201]" stroked="f" strokeweight=".5pt">
                    <v:textbox>
                      <w:txbxContent>
                        <w:p w14:paraId="3BC90187" w14:textId="25E183DE" w:rsidR="00612158" w:rsidRPr="00612158" w:rsidRDefault="00612158">
                          <w:pPr>
                            <w:rPr>
                              <w:sz w:val="28"/>
                              <w:szCs w:val="22"/>
                            </w:rPr>
                          </w:pPr>
                          <w:proofErr w:type="spellStart"/>
                          <w:r w:rsidRPr="00612158">
                            <w:rPr>
                              <w:sz w:val="28"/>
                              <w:szCs w:val="22"/>
                            </w:rPr>
                            <w:t>Docente</w:t>
                          </w:r>
                          <w:proofErr w:type="spellEnd"/>
                          <w:r w:rsidRPr="00612158">
                            <w:rPr>
                              <w:sz w:val="28"/>
                              <w:szCs w:val="22"/>
                            </w:rPr>
                            <w:t xml:space="preserve">: Ing. </w:t>
                          </w:r>
                          <w:r w:rsidR="007E4C49">
                            <w:rPr>
                              <w:sz w:val="28"/>
                              <w:szCs w:val="22"/>
                            </w:rPr>
                            <w:t>Alexander Alberto Siguenza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30E513" wp14:editId="63F80F54">
                    <wp:simplePos x="0" y="0"/>
                    <wp:positionH relativeFrom="column">
                      <wp:posOffset>5285740</wp:posOffset>
                    </wp:positionH>
                    <wp:positionV relativeFrom="paragraph">
                      <wp:posOffset>3068955</wp:posOffset>
                    </wp:positionV>
                    <wp:extent cx="1142545" cy="1424305"/>
                    <wp:effectExtent l="0" t="0" r="635" b="444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42545" cy="1424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A7C00E" w14:textId="78BCB9D7" w:rsidR="00285470" w:rsidRPr="00612158" w:rsidRDefault="007E4C49" w:rsidP="00612158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>VI180187</w:t>
                                </w:r>
                              </w:p>
                              <w:p w14:paraId="637FD8D6" w14:textId="41BC73C1" w:rsidR="00285470" w:rsidRPr="00612158" w:rsidRDefault="007E4C49" w:rsidP="00612158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>HR132106</w:t>
                                </w:r>
                              </w:p>
                              <w:p w14:paraId="3AAE7E55" w14:textId="4D6E28E5" w:rsidR="00285470" w:rsidRPr="00612158" w:rsidRDefault="007E4C49" w:rsidP="00612158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>AM180695</w:t>
                                </w:r>
                              </w:p>
                              <w:p w14:paraId="53314EA1" w14:textId="25BF321A" w:rsidR="00285470" w:rsidRPr="00612158" w:rsidRDefault="007E4C49" w:rsidP="007E4C49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>AH132090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30E513" id="Text Box 42" o:spid="_x0000_s1057" type="#_x0000_t202" style="position:absolute;margin-left:416.2pt;margin-top:241.65pt;width:89.95pt;height:1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" fillcolor="white [3201]" stroked="f" strokeweight=".5pt">
                    <v:textbox>
                      <w:txbxContent>
                        <w:p w14:paraId="69A7C00E" w14:textId="78BCB9D7" w:rsidR="00285470" w:rsidRPr="00612158" w:rsidRDefault="007E4C49" w:rsidP="00612158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>VI180187</w:t>
                          </w:r>
                        </w:p>
                        <w:p w14:paraId="637FD8D6" w14:textId="41BC73C1" w:rsidR="00285470" w:rsidRPr="00612158" w:rsidRDefault="007E4C49" w:rsidP="00612158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>HR132106</w:t>
                          </w:r>
                        </w:p>
                        <w:p w14:paraId="3AAE7E55" w14:textId="4D6E28E5" w:rsidR="00285470" w:rsidRPr="00612158" w:rsidRDefault="007E4C49" w:rsidP="00612158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>AM180695</w:t>
                          </w:r>
                        </w:p>
                        <w:p w14:paraId="53314EA1" w14:textId="25BF321A" w:rsidR="00285470" w:rsidRPr="00612158" w:rsidRDefault="007E4C49" w:rsidP="007E4C49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>AH132090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2EC3B5" wp14:editId="2503BD30">
                    <wp:simplePos x="0" y="0"/>
                    <wp:positionH relativeFrom="column">
                      <wp:posOffset>2152650</wp:posOffset>
                    </wp:positionH>
                    <wp:positionV relativeFrom="paragraph">
                      <wp:posOffset>3068955</wp:posOffset>
                    </wp:positionV>
                    <wp:extent cx="2880942" cy="1424305"/>
                    <wp:effectExtent l="0" t="0" r="0" b="444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0942" cy="1424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0CC797" w14:textId="67707DB6" w:rsidR="007E4C49" w:rsidRPr="007E4C49" w:rsidRDefault="007E4C49" w:rsidP="007E4C49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 xml:space="preserve">Anthony Alexander Vásquez Iraheta </w:t>
                                </w:r>
                              </w:p>
                              <w:p w14:paraId="1A5199CA" w14:textId="3169461E" w:rsidR="007E4C49" w:rsidRPr="007E4C49" w:rsidRDefault="007E4C49" w:rsidP="007E4C49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 xml:space="preserve">Rodrigo Ernesto Hernández Rivas </w:t>
                                </w:r>
                              </w:p>
                              <w:p w14:paraId="47859B1F" w14:textId="3B465904" w:rsidR="007E4C49" w:rsidRPr="007E4C49" w:rsidRDefault="007E4C49" w:rsidP="007E4C49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 xml:space="preserve">Williams Ernesto Amaya Moreno </w:t>
                                </w:r>
                              </w:p>
                              <w:p w14:paraId="1364399B" w14:textId="24BA10A4" w:rsidR="00285470" w:rsidRPr="00612158" w:rsidRDefault="007E4C49" w:rsidP="007E4C49">
                                <w:pPr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</w:pPr>
                                <w:r w:rsidRPr="007E4C49">
                                  <w:rPr>
                                    <w:sz w:val="28"/>
                                    <w:szCs w:val="22"/>
                                    <w:lang w:val="es-SV"/>
                                  </w:rPr>
                                  <w:t xml:space="preserve">Giovanny Misael Abrego Herrera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2EC3B5" id="Text Box 41" o:spid="_x0000_s1058" type="#_x0000_t202" style="position:absolute;margin-left:169.5pt;margin-top:241.65pt;width:226.85pt;height:1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" fillcolor="white [3201]" stroked="f" strokeweight=".5pt">
                    <v:textbox>
                      <w:txbxContent>
                        <w:p w14:paraId="190CC797" w14:textId="67707DB6" w:rsidR="007E4C49" w:rsidRPr="007E4C49" w:rsidRDefault="007E4C49" w:rsidP="007E4C49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 xml:space="preserve">Anthony Alexander Vásquez Iraheta </w:t>
                          </w:r>
                        </w:p>
                        <w:p w14:paraId="1A5199CA" w14:textId="3169461E" w:rsidR="007E4C49" w:rsidRPr="007E4C49" w:rsidRDefault="007E4C49" w:rsidP="007E4C49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 xml:space="preserve">Rodrigo Ernesto Hernández Rivas </w:t>
                          </w:r>
                        </w:p>
                        <w:p w14:paraId="47859B1F" w14:textId="3B465904" w:rsidR="007E4C49" w:rsidRPr="007E4C49" w:rsidRDefault="007E4C49" w:rsidP="007E4C49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 xml:space="preserve">Williams Ernesto Amaya Moreno </w:t>
                          </w:r>
                        </w:p>
                        <w:p w14:paraId="1364399B" w14:textId="24BA10A4" w:rsidR="00285470" w:rsidRPr="00612158" w:rsidRDefault="007E4C49" w:rsidP="007E4C49">
                          <w:pPr>
                            <w:rPr>
                              <w:sz w:val="28"/>
                              <w:szCs w:val="22"/>
                              <w:lang w:val="es-SV"/>
                            </w:rPr>
                          </w:pPr>
                          <w:r w:rsidRPr="007E4C49">
                            <w:rPr>
                              <w:sz w:val="28"/>
                              <w:szCs w:val="22"/>
                              <w:lang w:val="es-SV"/>
                            </w:rPr>
                            <w:t xml:space="preserve">Giovanny Misael Abrego Herrera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D1BB81" wp14:editId="46BCCC19">
                    <wp:simplePos x="0" y="0"/>
                    <wp:positionH relativeFrom="page">
                      <wp:posOffset>3067050</wp:posOffset>
                    </wp:positionH>
                    <wp:positionV relativeFrom="page">
                      <wp:posOffset>1619250</wp:posOffset>
                    </wp:positionV>
                    <wp:extent cx="4495800" cy="1069340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958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BBF8F3" w14:textId="2D511DB2" w:rsidR="00AC3FCF" w:rsidRPr="00873D74" w:rsidRDefault="00873D7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s-SV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  <w:lang w:val="es-SV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73D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s-SV"/>
                                      </w:rPr>
                                      <w:t>Control y seguimiento de tratamiento de pacientes de clínica dental</w:t>
                                    </w:r>
                                    <w:r w:rsidRPr="00873D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s-SV"/>
                                      </w:rPr>
                                      <w:t xml:space="preserve"> (Fase I)</w:t>
                                    </w:r>
                                  </w:sdtContent>
                                </w:sdt>
                              </w:p>
                              <w:p w14:paraId="354A6961" w14:textId="67339A85" w:rsidR="00AC3FCF" w:rsidRPr="00873D74" w:rsidRDefault="007E4C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s-SV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  <w:lang w:val="es-SV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73D74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  <w:lang w:val="es-SV"/>
                                      </w:rPr>
                                      <w:t>Diseño y Programación de Software Multiplataforma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D1BB81" id="Text Box 40" o:spid="_x0000_s1059" type="#_x0000_t202" style="position:absolute;margin-left:241.5pt;margin-top:127.5pt;width:354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14:paraId="3BBBF8F3" w14:textId="2D511DB2" w:rsidR="00AC3FCF" w:rsidRPr="00873D74" w:rsidRDefault="00873D7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s-SV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  <w:lang w:val="es-SV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73D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s-SV"/>
                                </w:rPr>
                                <w:t>Control y seguimiento de tratamiento de pacientes de clínica dental</w:t>
                              </w:r>
                              <w:r w:rsidRPr="00873D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s-SV"/>
                                </w:rPr>
                                <w:t xml:space="preserve"> (Fase I)</w:t>
                              </w:r>
                            </w:sdtContent>
                          </w:sdt>
                        </w:p>
                        <w:p w14:paraId="354A6961" w14:textId="67339A85" w:rsidR="00AC3FCF" w:rsidRPr="00873D74" w:rsidRDefault="007E4C49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s-SV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SV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73D74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  <w:lang w:val="es-SV"/>
                                </w:rPr>
                                <w:t>Diseño y Programación de Software Multiplataforma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854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63FF85" wp14:editId="4C5E2CA4">
                    <wp:simplePos x="0" y="0"/>
                    <wp:positionH relativeFrom="page">
                      <wp:posOffset>2020526</wp:posOffset>
                    </wp:positionH>
                    <wp:positionV relativeFrom="page">
                      <wp:posOffset>9263043</wp:posOffset>
                    </wp:positionV>
                    <wp:extent cx="3657600" cy="365760"/>
                    <wp:effectExtent l="0" t="0" r="7620" b="508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3A711" w14:textId="4CFAEA5E" w:rsidR="00AC3FCF" w:rsidRPr="00285470" w:rsidRDefault="00D6524A" w:rsidP="00285470">
                                <w:pPr>
                                  <w:pStyle w:val="NoSpacing"/>
                                  <w:jc w:val="center"/>
                                  <w:rPr>
                                    <w:color w:val="C0F400" w:themeColor="accent1"/>
                                    <w:sz w:val="26"/>
                                    <w:szCs w:val="26"/>
                                    <w:lang w:val="es-SV"/>
                                  </w:rPr>
                                </w:pPr>
                                <w:sdt>
                                  <w:sdtPr>
                                    <w:rPr>
                                      <w:color w:val="C0F400" w:themeColor="accent1"/>
                                      <w:sz w:val="26"/>
                                      <w:szCs w:val="26"/>
                                      <w:lang w:val="es-SV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5ABD">
                                      <w:rPr>
                                        <w:color w:val="C0F400" w:themeColor="accent1"/>
                                        <w:sz w:val="26"/>
                                        <w:szCs w:val="26"/>
                                        <w:lang w:val="es-SV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0D0E51" w14:textId="395EA6E7" w:rsidR="00AC3FCF" w:rsidRPr="00285470" w:rsidRDefault="00D6524A" w:rsidP="0028547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SV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SV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5AB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SV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63FF85" id="Text Box 39" o:spid="_x0000_s1060" type="#_x0000_t202" style="position:absolute;margin-left:159.1pt;margin-top:729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ve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14:paraId="3863A711" w14:textId="4CFAEA5E" w:rsidR="00AC3FCF" w:rsidRPr="00285470" w:rsidRDefault="00D6524A" w:rsidP="00285470">
                          <w:pPr>
                            <w:pStyle w:val="NoSpacing"/>
                            <w:jc w:val="center"/>
                            <w:rPr>
                              <w:color w:val="C0F400" w:themeColor="accent1"/>
                              <w:sz w:val="26"/>
                              <w:szCs w:val="26"/>
                              <w:lang w:val="es-SV"/>
                            </w:rPr>
                          </w:pPr>
                          <w:sdt>
                            <w:sdtPr>
                              <w:rPr>
                                <w:color w:val="C0F400" w:themeColor="accent1"/>
                                <w:sz w:val="26"/>
                                <w:szCs w:val="26"/>
                                <w:lang w:val="es-SV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5ABD">
                                <w:rPr>
                                  <w:color w:val="C0F400" w:themeColor="accent1"/>
                                  <w:sz w:val="26"/>
                                  <w:szCs w:val="26"/>
                                  <w:lang w:val="es-SV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0D0E51" w14:textId="395EA6E7" w:rsidR="00AC3FCF" w:rsidRPr="00285470" w:rsidRDefault="00D6524A" w:rsidP="0028547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SV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SV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5AB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SV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3FCF">
            <w:br w:type="page"/>
          </w:r>
        </w:p>
      </w:sdtContent>
    </w:sdt>
    <w:p w14:paraId="2ACA1BCE" w14:textId="77777777" w:rsidR="00EF36A5" w:rsidRPr="00AB4981" w:rsidRDefault="00EF36A5" w:rsidP="00AB4981">
      <w:pPr>
        <w:pStyle w:val="Title"/>
      </w:pPr>
    </w:p>
    <w:p w14:paraId="1B065DBC" w14:textId="77777777" w:rsidR="009834ED" w:rsidRDefault="009834ED" w:rsidP="00AB4981">
      <w:pPr>
        <w:pStyle w:val="Title"/>
        <w:rPr>
          <w:b w:val="0"/>
          <w:lang w:val="es-SV"/>
        </w:rPr>
      </w:pPr>
      <w:bookmarkStart w:id="0" w:name="_Hlk81153240"/>
    </w:p>
    <w:p w14:paraId="5A54FF1E" w14:textId="77777777" w:rsidR="00E23FB4" w:rsidRDefault="00E23FB4" w:rsidP="00E23FB4">
      <w:pPr>
        <w:rPr>
          <w:lang w:val="es-SV"/>
        </w:rPr>
      </w:pPr>
    </w:p>
    <w:sdt>
      <w:sdtPr>
        <w:id w:val="1835252098"/>
        <w:docPartObj>
          <w:docPartGallery w:val="Table of Contents"/>
          <w:docPartUnique/>
        </w:docPartObj>
      </w:sdtPr>
      <w:sdtEndPr/>
      <w:sdtContent>
        <w:p w14:paraId="74AE4829" w14:textId="77777777" w:rsidR="002C0566" w:rsidRDefault="00E23FB4" w:rsidP="00E23FB4">
          <w:pPr>
            <w:pStyle w:val="TOCHeading"/>
            <w:jc w:val="center"/>
            <w:rPr>
              <w:noProof/>
            </w:rPr>
          </w:pPr>
          <w:proofErr w:type="spellStart"/>
          <w:r>
            <w:t>Indice</w:t>
          </w:r>
          <w:proofErr w:type="spellEnd"/>
          <w:r>
            <w:fldChar w:fldCharType="begin"/>
          </w:r>
          <w:r>
            <w:instrText xml:space="preserve"> TOC \o "2-3" \h \z \t "Heading 1,2,Title,1" </w:instrText>
          </w:r>
          <w:r>
            <w:fldChar w:fldCharType="separate"/>
          </w:r>
        </w:p>
        <w:p w14:paraId="5D1336C4" w14:textId="0C382369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61" w:history="1">
            <w:r w:rsidRPr="00F37179">
              <w:rPr>
                <w:rStyle w:val="Hyperlink"/>
                <w:noProof/>
                <w:lang w:val="es-SV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F05E" w14:textId="3F16B318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62" w:history="1">
            <w:r w:rsidRPr="00F37179">
              <w:rPr>
                <w:rStyle w:val="Hyperlink"/>
                <w:noProof/>
              </w:rPr>
              <w:t>M</w:t>
            </w:r>
            <w:r>
              <w:rPr>
                <w:rStyle w:val="Hyperlink"/>
                <w:noProof/>
              </w:rPr>
              <w:t>o</w:t>
            </w:r>
            <w:r w:rsidRPr="00F37179">
              <w:rPr>
                <w:rStyle w:val="Hyperlink"/>
                <w:noProof/>
              </w:rPr>
              <w:t>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26F5" w14:textId="14C2CEB9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63" w:history="1">
            <w:r w:rsidRPr="00F37179">
              <w:rPr>
                <w:rStyle w:val="Hyperlink"/>
                <w:noProof/>
                <w:lang w:val="es-SV"/>
              </w:rPr>
              <w:t>Logica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528F" w14:textId="7A1D5EA5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64" w:history="1">
            <w:r w:rsidRPr="00F37179">
              <w:rPr>
                <w:rStyle w:val="Hyperlink"/>
                <w:noProof/>
                <w:lang w:val="es-SV"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EB5A" w14:textId="31458BD4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65" w:history="1">
            <w:r w:rsidRPr="00F37179">
              <w:rPr>
                <w:rStyle w:val="Hyperlink"/>
                <w:noProof/>
                <w:lang w:val="es-SV"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A666" w14:textId="3E01CB7E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66" w:history="1">
            <w:r w:rsidRPr="00F37179">
              <w:rPr>
                <w:rStyle w:val="Hyperlink"/>
                <w:noProof/>
                <w:lang w:val="es-SV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7490" w14:textId="64F5DFA1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67" w:history="1">
            <w:r w:rsidRPr="00F37179">
              <w:rPr>
                <w:rStyle w:val="Hyperlink"/>
                <w:noProof/>
                <w:lang w:val="es-SV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AC87" w14:textId="4E9CFE74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68" w:history="1">
            <w:r w:rsidRPr="00F37179">
              <w:rPr>
                <w:rStyle w:val="Hyperlink"/>
                <w:noProof/>
                <w:lang w:val="es-SV"/>
              </w:rPr>
              <w:t>Gestor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8665" w14:textId="1281141F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69" w:history="1">
            <w:r w:rsidRPr="00F37179">
              <w:rPr>
                <w:rStyle w:val="Hyperlink"/>
                <w:noProof/>
                <w:lang w:val="es-SV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91E2" w14:textId="723CB24E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70" w:history="1">
            <w:r w:rsidRPr="00F37179">
              <w:rPr>
                <w:rStyle w:val="Hyperlink"/>
                <w:noProof/>
                <w:lang w:val="es-SV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3FA0" w14:textId="2A4553F0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71" w:history="1">
            <w:r w:rsidRPr="00F37179">
              <w:rPr>
                <w:rStyle w:val="Hyperlink"/>
                <w:noProof/>
                <w:lang w:val="es-SV"/>
              </w:rPr>
              <w:t>Figma/Photoshop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C3A0" w14:textId="6DAD7A56" w:rsidR="002C0566" w:rsidRDefault="002C0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1775772" w:history="1">
            <w:r w:rsidRPr="00F37179">
              <w:rPr>
                <w:rStyle w:val="Hyperlink"/>
                <w:noProof/>
                <w:lang w:val="es-SV"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BD8D" w14:textId="00B73AE2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73" w:history="1">
            <w:r w:rsidRPr="00F37179">
              <w:rPr>
                <w:rStyle w:val="Hyperlink"/>
                <w:noProof/>
                <w:lang w:val="es-SV"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7755" w14:textId="6707F77A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74" w:history="1">
            <w:r w:rsidRPr="00F37179">
              <w:rPr>
                <w:rStyle w:val="Hyperlink"/>
                <w:noProof/>
                <w:lang w:val="es-SV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B8B2" w14:textId="6C9F6D9B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75" w:history="1">
            <w:r w:rsidRPr="00F37179">
              <w:rPr>
                <w:rStyle w:val="Hyperlink"/>
                <w:noProof/>
                <w:lang w:val="es-SV"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3CB7" w14:textId="6721E144" w:rsidR="002C0566" w:rsidRDefault="002C0566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81775776" w:history="1">
            <w:r w:rsidRPr="00F37179">
              <w:rPr>
                <w:rStyle w:val="Hyperlink"/>
                <w:noProof/>
                <w:lang w:val="es-SV"/>
              </w:rPr>
              <w:t>Fuentes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666C" w14:textId="1D78703A" w:rsidR="00E23FB4" w:rsidRDefault="00E23FB4" w:rsidP="00E23FB4">
          <w:pPr>
            <w:pStyle w:val="TOCHeading"/>
          </w:pPr>
          <w:r>
            <w:fldChar w:fldCharType="end"/>
          </w:r>
        </w:p>
      </w:sdtContent>
    </w:sdt>
    <w:p w14:paraId="246F58FA" w14:textId="5E46B9DB" w:rsidR="00E23FB4" w:rsidRPr="00E23FB4" w:rsidRDefault="00E23FB4" w:rsidP="00E23FB4">
      <w:pPr>
        <w:rPr>
          <w:lang w:val="es-SV"/>
        </w:rPr>
        <w:sectPr w:rsidR="00E23FB4" w:rsidRPr="00E23FB4" w:rsidSect="00AC3FCF">
          <w:headerReference w:type="default" r:id="rId12"/>
          <w:pgSz w:w="12240" w:h="15840" w:code="1"/>
          <w:pgMar w:top="1152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FD6184C" w14:textId="56E4B3A7" w:rsidR="009834ED" w:rsidRDefault="009834ED">
      <w:pPr>
        <w:rPr>
          <w:rFonts w:asciiTheme="majorHAnsi" w:hAnsiTheme="majorHAnsi"/>
          <w:caps/>
          <w:color w:val="auto"/>
          <w:sz w:val="52"/>
          <w:lang w:val="es-SV"/>
        </w:rPr>
      </w:pPr>
    </w:p>
    <w:p w14:paraId="16C5059B" w14:textId="77777777" w:rsidR="00F95E0A" w:rsidRDefault="00F95E0A" w:rsidP="00AB4981">
      <w:pPr>
        <w:pStyle w:val="Title"/>
        <w:rPr>
          <w:b w:val="0"/>
          <w:lang w:val="es-SV"/>
        </w:rPr>
      </w:pPr>
    </w:p>
    <w:p w14:paraId="5B8EA4C9" w14:textId="11D05B52" w:rsidR="00F95E0A" w:rsidRDefault="004705CC" w:rsidP="00F95E0A">
      <w:pPr>
        <w:pStyle w:val="Title"/>
        <w:rPr>
          <w:lang w:val="es-SV"/>
        </w:rPr>
      </w:pPr>
      <w:bookmarkStart w:id="1" w:name="_Toc81775761"/>
      <w:r>
        <w:rPr>
          <w:lang w:val="es-SV"/>
        </w:rPr>
        <w:t>introduccion</w:t>
      </w:r>
      <w:bookmarkEnd w:id="1"/>
    </w:p>
    <w:p w14:paraId="014C2179" w14:textId="55818797" w:rsidR="004705CC" w:rsidRDefault="002C0566" w:rsidP="003D7070">
      <w:pPr>
        <w:jc w:val="both"/>
        <w:rPr>
          <w:lang w:val="es-SV"/>
        </w:rPr>
      </w:pPr>
      <w:r>
        <w:rPr>
          <w:lang w:val="es-SV"/>
        </w:rPr>
        <w:t xml:space="preserve">El uso de la tecnología en crucial para el avance </w:t>
      </w:r>
      <w:r w:rsidR="003D7070">
        <w:rPr>
          <w:lang w:val="es-SV"/>
        </w:rPr>
        <w:t xml:space="preserve">de los negocios y </w:t>
      </w:r>
      <w:r>
        <w:rPr>
          <w:lang w:val="es-SV"/>
        </w:rPr>
        <w:t>de la forma de convivir en el día a día</w:t>
      </w:r>
      <w:r w:rsidR="003D7070">
        <w:rPr>
          <w:lang w:val="es-SV"/>
        </w:rPr>
        <w:t xml:space="preserve"> en sociedad</w:t>
      </w:r>
      <w:r>
        <w:rPr>
          <w:lang w:val="es-SV"/>
        </w:rPr>
        <w:t xml:space="preserve">, ya sea para ampliación de mercado o para agilizar procesos de funcionamiento de los negocios. Tal es el alcance de la tecnología que ningún </w:t>
      </w:r>
      <w:r w:rsidR="003D7070">
        <w:rPr>
          <w:lang w:val="es-SV"/>
        </w:rPr>
        <w:t>negocio</w:t>
      </w:r>
      <w:r>
        <w:rPr>
          <w:lang w:val="es-SV"/>
        </w:rPr>
        <w:t xml:space="preserve"> en la globalización es ajeno al uso de </w:t>
      </w:r>
      <w:r w:rsidR="003D7070">
        <w:rPr>
          <w:lang w:val="es-SV"/>
        </w:rPr>
        <w:t xml:space="preserve">ella, </w:t>
      </w:r>
      <w:r>
        <w:rPr>
          <w:lang w:val="es-SV"/>
        </w:rPr>
        <w:t xml:space="preserve">ya sea indirecta o directamente. </w:t>
      </w:r>
    </w:p>
    <w:p w14:paraId="50053285" w14:textId="3AA1515E" w:rsidR="002C0566" w:rsidRDefault="003D7070" w:rsidP="003D7070">
      <w:pPr>
        <w:jc w:val="both"/>
        <w:rPr>
          <w:lang w:val="es-SV"/>
        </w:rPr>
      </w:pPr>
      <w:r>
        <w:rPr>
          <w:lang w:val="es-SV"/>
        </w:rPr>
        <w:t xml:space="preserve">Con el diseño de una aplicación móvil agilizaremos y optimizaremos el proceso en como los doctores de la clínica manejan la </w:t>
      </w:r>
      <w:proofErr w:type="spellStart"/>
      <w:r>
        <w:rPr>
          <w:lang w:val="es-SV"/>
        </w:rPr>
        <w:t>agendación</w:t>
      </w:r>
      <w:proofErr w:type="spellEnd"/>
      <w:r>
        <w:rPr>
          <w:lang w:val="es-SV"/>
        </w:rPr>
        <w:t xml:space="preserve"> de citas y dan seguimientos a los expedientes de sus clientes, facilitando el flujo de trabajo tanto para el doctor como para los pacientes que en simples pasos agendaran una cita.</w:t>
      </w:r>
    </w:p>
    <w:p w14:paraId="6A9E0947" w14:textId="5168A19F" w:rsidR="003D7070" w:rsidRDefault="003D7070" w:rsidP="003D7070">
      <w:pPr>
        <w:jc w:val="both"/>
        <w:rPr>
          <w:lang w:val="es-SV"/>
        </w:rPr>
      </w:pPr>
      <w:r>
        <w:rPr>
          <w:lang w:val="es-SV"/>
        </w:rPr>
        <w:t xml:space="preserve">La aplicación móvil será desarrollada con </w:t>
      </w:r>
      <w:proofErr w:type="gramStart"/>
      <w:r>
        <w:rPr>
          <w:lang w:val="es-SV"/>
        </w:rPr>
        <w:t>las tecnología</w:t>
      </w:r>
      <w:proofErr w:type="gramEnd"/>
      <w:r>
        <w:rPr>
          <w:lang w:val="es-SV"/>
        </w:rPr>
        <w:t xml:space="preserve"> en vanguardia del mercado como es el caso de </w:t>
      </w:r>
      <w:proofErr w:type="spellStart"/>
      <w:r>
        <w:rPr>
          <w:lang w:val="es-SV"/>
        </w:rPr>
        <w:t>ReactNative</w:t>
      </w:r>
      <w:proofErr w:type="spellEnd"/>
      <w:r>
        <w:rPr>
          <w:lang w:val="es-SV"/>
        </w:rPr>
        <w:t xml:space="preserve"> y también con tecnologías de alta demanda como lo es PHP, garantizando así estándares del mercado y calidad en el trabajo.</w:t>
      </w:r>
    </w:p>
    <w:p w14:paraId="622B7152" w14:textId="37A74DC7" w:rsidR="004705CC" w:rsidRDefault="004705CC" w:rsidP="004705CC">
      <w:pPr>
        <w:rPr>
          <w:lang w:val="es-SV"/>
        </w:rPr>
      </w:pPr>
    </w:p>
    <w:p w14:paraId="285F8FDB" w14:textId="77777777" w:rsidR="004705CC" w:rsidRPr="004705CC" w:rsidRDefault="004705CC" w:rsidP="004705CC">
      <w:pPr>
        <w:rPr>
          <w:lang w:val="es-SV"/>
        </w:rPr>
      </w:pPr>
    </w:p>
    <w:p w14:paraId="1A9FB470" w14:textId="5283FA25" w:rsidR="00F95E0A" w:rsidRDefault="00F95E0A" w:rsidP="00AB4981">
      <w:pPr>
        <w:pStyle w:val="Title"/>
        <w:rPr>
          <w:b w:val="0"/>
          <w:lang w:val="es-SV"/>
        </w:rPr>
      </w:pPr>
    </w:p>
    <w:p w14:paraId="71C40E0E" w14:textId="77777777" w:rsidR="00F95E0A" w:rsidRDefault="00F95E0A" w:rsidP="00AB4981">
      <w:pPr>
        <w:pStyle w:val="Title"/>
        <w:rPr>
          <w:b w:val="0"/>
          <w:lang w:val="es-SV"/>
        </w:rPr>
      </w:pPr>
    </w:p>
    <w:p w14:paraId="2E7853B0" w14:textId="15D3956D" w:rsidR="00F95E0A" w:rsidRDefault="00F95E0A" w:rsidP="00AB4981">
      <w:pPr>
        <w:pStyle w:val="Title"/>
        <w:rPr>
          <w:b w:val="0"/>
          <w:lang w:val="es-SV"/>
        </w:rPr>
      </w:pPr>
    </w:p>
    <w:p w14:paraId="711821D4" w14:textId="77777777" w:rsidR="00AA7103" w:rsidRPr="00AA7103" w:rsidRDefault="00AA7103" w:rsidP="00AA7103">
      <w:pPr>
        <w:rPr>
          <w:lang w:val="es-SV"/>
        </w:rPr>
      </w:pPr>
    </w:p>
    <w:p w14:paraId="04BE1C3A" w14:textId="77777777" w:rsidR="00F95E0A" w:rsidRDefault="00F95E0A" w:rsidP="00AB4981">
      <w:pPr>
        <w:pStyle w:val="Title"/>
        <w:rPr>
          <w:b w:val="0"/>
          <w:lang w:val="es-SV"/>
        </w:rPr>
      </w:pPr>
    </w:p>
    <w:p w14:paraId="150E4F49" w14:textId="77777777" w:rsidR="00F95E0A" w:rsidRDefault="00F95E0A" w:rsidP="00AB4981">
      <w:pPr>
        <w:pStyle w:val="Title"/>
        <w:rPr>
          <w:b w:val="0"/>
          <w:lang w:val="es-SV"/>
        </w:rPr>
      </w:pPr>
    </w:p>
    <w:p w14:paraId="01C900F0" w14:textId="77777777" w:rsidR="00F95E0A" w:rsidRDefault="00F95E0A" w:rsidP="00AB4981">
      <w:pPr>
        <w:pStyle w:val="Title"/>
        <w:rPr>
          <w:b w:val="0"/>
          <w:lang w:val="es-SV"/>
        </w:rPr>
      </w:pPr>
    </w:p>
    <w:p w14:paraId="008DB130" w14:textId="77777777" w:rsidR="00F95E0A" w:rsidRDefault="00F95E0A" w:rsidP="00AB4981">
      <w:pPr>
        <w:pStyle w:val="Title"/>
        <w:rPr>
          <w:b w:val="0"/>
          <w:lang w:val="es-SV"/>
        </w:rPr>
      </w:pPr>
    </w:p>
    <w:p w14:paraId="7D79C356" w14:textId="77777777" w:rsidR="00F95E0A" w:rsidRDefault="00F95E0A" w:rsidP="00AB4981">
      <w:pPr>
        <w:pStyle w:val="Title"/>
        <w:rPr>
          <w:b w:val="0"/>
          <w:lang w:val="es-SV"/>
        </w:rPr>
      </w:pPr>
    </w:p>
    <w:p w14:paraId="2F9232B7" w14:textId="77777777" w:rsidR="00F95E0A" w:rsidRDefault="00F95E0A" w:rsidP="00AB4981">
      <w:pPr>
        <w:pStyle w:val="Title"/>
        <w:rPr>
          <w:b w:val="0"/>
          <w:lang w:val="es-SV"/>
        </w:rPr>
      </w:pPr>
    </w:p>
    <w:p w14:paraId="07060BAB" w14:textId="77777777" w:rsidR="00F95E0A" w:rsidRDefault="00F95E0A" w:rsidP="00AB4981">
      <w:pPr>
        <w:pStyle w:val="Title"/>
        <w:rPr>
          <w:b w:val="0"/>
          <w:lang w:val="es-SV"/>
        </w:rPr>
      </w:pPr>
    </w:p>
    <w:p w14:paraId="685CF44D" w14:textId="34B0AC91" w:rsidR="00EF36A5" w:rsidRPr="002C0566" w:rsidRDefault="004705CC" w:rsidP="002C0566">
      <w:pPr>
        <w:pStyle w:val="Title"/>
        <w:rPr>
          <w:lang w:val="es-SV"/>
        </w:rPr>
      </w:pPr>
      <w:bookmarkStart w:id="2" w:name="_Toc81775762"/>
      <w:bookmarkEnd w:id="0"/>
      <w:r w:rsidRPr="002C0566">
        <w:rPr>
          <w:lang w:val="es-SV"/>
        </w:rPr>
        <w:t>MOckUps</w:t>
      </w:r>
      <w:bookmarkEnd w:id="2"/>
    </w:p>
    <w:p w14:paraId="4BBA85C9" w14:textId="77777777" w:rsidR="00850BAA" w:rsidRPr="00850BAA" w:rsidRDefault="00850BAA" w:rsidP="00850BAA">
      <w:pPr>
        <w:rPr>
          <w:lang w:val="es-SV"/>
        </w:rPr>
      </w:pPr>
    </w:p>
    <w:p w14:paraId="7E3B0CC8" w14:textId="654102A7" w:rsidR="00D04E78" w:rsidRPr="00D04E78" w:rsidRDefault="00D04E78" w:rsidP="0087642F">
      <w:pPr>
        <w:pStyle w:val="ListBullet"/>
        <w:numPr>
          <w:ilvl w:val="0"/>
          <w:numId w:val="0"/>
        </w:numPr>
        <w:ind w:left="720"/>
        <w:jc w:val="both"/>
        <w:rPr>
          <w:lang w:val="es-SV"/>
        </w:rPr>
      </w:pPr>
    </w:p>
    <w:p w14:paraId="5BC23995" w14:textId="68DA5585" w:rsidR="00A65DD2" w:rsidRPr="004705CC" w:rsidRDefault="00AB4981" w:rsidP="004705CC">
      <w:pPr>
        <w:rPr>
          <w:rFonts w:asciiTheme="majorHAnsi" w:eastAsiaTheme="majorEastAsia" w:hAnsiTheme="majorHAnsi" w:cstheme="majorBidi"/>
          <w:color w:val="000000" w:themeColor="text1"/>
          <w:lang w:val="es-SV"/>
        </w:rPr>
      </w:pPr>
      <w:r w:rsidRPr="00D04E78">
        <w:rPr>
          <w:color w:val="000000" w:themeColor="text1"/>
          <w:lang w:val="es-SV"/>
        </w:rPr>
        <w:br w:type="page"/>
      </w:r>
    </w:p>
    <w:p w14:paraId="26B99014" w14:textId="37D90CC8" w:rsidR="00A65DD2" w:rsidRDefault="00A65DD2" w:rsidP="00A65DD2">
      <w:pPr>
        <w:rPr>
          <w:lang w:val="es-SV"/>
        </w:rPr>
      </w:pPr>
    </w:p>
    <w:p w14:paraId="1CCC335E" w14:textId="60DB6767" w:rsidR="00A65DD2" w:rsidRDefault="00A65DD2" w:rsidP="00A65DD2">
      <w:pPr>
        <w:rPr>
          <w:lang w:val="es-SV"/>
        </w:rPr>
      </w:pPr>
    </w:p>
    <w:p w14:paraId="5C1AB47B" w14:textId="078AB944" w:rsidR="00A65DD2" w:rsidRDefault="00A65DD2" w:rsidP="00A65DD2">
      <w:pPr>
        <w:rPr>
          <w:lang w:val="es-SV"/>
        </w:rPr>
      </w:pPr>
    </w:p>
    <w:p w14:paraId="6FF20C5D" w14:textId="322B6502" w:rsidR="00A65DD2" w:rsidRDefault="004705CC" w:rsidP="004705CC">
      <w:pPr>
        <w:pStyle w:val="Title"/>
        <w:rPr>
          <w:lang w:val="es-SV"/>
        </w:rPr>
      </w:pPr>
      <w:bookmarkStart w:id="3" w:name="_Toc81775763"/>
      <w:r>
        <w:rPr>
          <w:lang w:val="es-SV"/>
        </w:rPr>
        <w:t>Logica a utilizar</w:t>
      </w:r>
      <w:bookmarkEnd w:id="3"/>
    </w:p>
    <w:p w14:paraId="45CEBE64" w14:textId="276AD2CE" w:rsidR="005B11F9" w:rsidRDefault="005B11F9" w:rsidP="005B11F9">
      <w:pPr>
        <w:rPr>
          <w:lang w:val="es-SV"/>
        </w:rPr>
      </w:pPr>
    </w:p>
    <w:p w14:paraId="4825DF75" w14:textId="6FFA754D" w:rsidR="005B11F9" w:rsidRDefault="005B11F9" w:rsidP="005B11F9">
      <w:pPr>
        <w:rPr>
          <w:lang w:val="es-SV"/>
        </w:rPr>
      </w:pPr>
    </w:p>
    <w:p w14:paraId="7672F717" w14:textId="53A3EEE6" w:rsidR="005B11F9" w:rsidRDefault="005B11F9" w:rsidP="005B11F9">
      <w:pPr>
        <w:rPr>
          <w:lang w:val="es-SV"/>
        </w:rPr>
      </w:pPr>
    </w:p>
    <w:p w14:paraId="5310CCA3" w14:textId="77777777" w:rsidR="005B11F9" w:rsidRDefault="005B11F9">
      <w:pPr>
        <w:rPr>
          <w:lang w:val="es-SV"/>
        </w:rPr>
      </w:pPr>
      <w:r>
        <w:rPr>
          <w:lang w:val="es-SV"/>
        </w:rPr>
        <w:br w:type="page"/>
      </w:r>
    </w:p>
    <w:p w14:paraId="0B479175" w14:textId="77777777" w:rsidR="005B11F9" w:rsidRPr="005B11F9" w:rsidRDefault="005B11F9" w:rsidP="005B11F9">
      <w:pPr>
        <w:rPr>
          <w:lang w:val="es-SV"/>
        </w:rPr>
      </w:pPr>
    </w:p>
    <w:p w14:paraId="7DCA8CC2" w14:textId="77777777" w:rsidR="00A65DD2" w:rsidRPr="00A65DD2" w:rsidRDefault="00A65DD2" w:rsidP="00A65DD2">
      <w:pPr>
        <w:rPr>
          <w:lang w:val="es-SV"/>
        </w:rPr>
      </w:pPr>
    </w:p>
    <w:p w14:paraId="4816B028" w14:textId="77777777" w:rsidR="00E23FB4" w:rsidRPr="00E23FB4" w:rsidRDefault="00E23FB4" w:rsidP="00E23FB4">
      <w:pPr>
        <w:rPr>
          <w:lang w:val="es-SV"/>
        </w:rPr>
      </w:pPr>
    </w:p>
    <w:p w14:paraId="4EAE9F01" w14:textId="2FA41C9C" w:rsidR="007E036B" w:rsidRDefault="005B11F9" w:rsidP="005B11F9">
      <w:pPr>
        <w:pStyle w:val="Title"/>
        <w:rPr>
          <w:lang w:val="es-SV"/>
        </w:rPr>
      </w:pPr>
      <w:bookmarkStart w:id="4" w:name="_Toc81775764"/>
      <w:r>
        <w:rPr>
          <w:lang w:val="es-SV"/>
        </w:rPr>
        <w:t>Herramientas</w:t>
      </w:r>
      <w:bookmarkEnd w:id="4"/>
    </w:p>
    <w:p w14:paraId="45EA5248" w14:textId="417FE903" w:rsidR="007C361A" w:rsidRDefault="00FF6759" w:rsidP="00FF6759">
      <w:pPr>
        <w:pStyle w:val="Heading1"/>
        <w:rPr>
          <w:lang w:val="es-SV"/>
        </w:rPr>
      </w:pPr>
      <w:bookmarkStart w:id="5" w:name="_Toc81775765"/>
      <w:proofErr w:type="spellStart"/>
      <w:r>
        <w:rPr>
          <w:lang w:val="es-SV"/>
        </w:rPr>
        <w:t>React</w:t>
      </w:r>
      <w:proofErr w:type="spellEnd"/>
      <w:r>
        <w:rPr>
          <w:lang w:val="es-SV"/>
        </w:rPr>
        <w:t xml:space="preserve"> Native</w:t>
      </w:r>
      <w:bookmarkEnd w:id="5"/>
      <w:r>
        <w:rPr>
          <w:lang w:val="es-SV"/>
        </w:rPr>
        <w:t xml:space="preserve"> </w:t>
      </w:r>
    </w:p>
    <w:p w14:paraId="4C0DFF40" w14:textId="67BA4700" w:rsidR="00FF6759" w:rsidRDefault="00FF6759" w:rsidP="00FF6759">
      <w:pPr>
        <w:jc w:val="both"/>
        <w:rPr>
          <w:lang w:val="es-SV"/>
        </w:rPr>
      </w:pPr>
      <w:r>
        <w:rPr>
          <w:lang w:val="es-SV"/>
        </w:rPr>
        <w:t xml:space="preserve">Utilizaremos el </w:t>
      </w:r>
      <w:proofErr w:type="spellStart"/>
      <w:r w:rsidRPr="00FF6759">
        <w:rPr>
          <w:i/>
          <w:iCs/>
          <w:lang w:val="es-SV"/>
        </w:rPr>
        <w:t>framework</w:t>
      </w:r>
      <w:proofErr w:type="spellEnd"/>
      <w:r>
        <w:rPr>
          <w:i/>
          <w:iCs/>
          <w:lang w:val="es-SV"/>
        </w:rPr>
        <w:t xml:space="preserve"> </w:t>
      </w:r>
      <w:proofErr w:type="spellStart"/>
      <w:r>
        <w:rPr>
          <w:lang w:val="es-SV"/>
        </w:rPr>
        <w:t>react</w:t>
      </w:r>
      <w:proofErr w:type="spellEnd"/>
      <w:r>
        <w:rPr>
          <w:lang w:val="es-SV"/>
        </w:rPr>
        <w:t xml:space="preserve"> native para el desarrollo de todo lo relacionado a la parte de </w:t>
      </w:r>
      <w:proofErr w:type="spellStart"/>
      <w:r>
        <w:rPr>
          <w:lang w:val="es-SV"/>
        </w:rPr>
        <w:t>front-end</w:t>
      </w:r>
      <w:proofErr w:type="spellEnd"/>
      <w:r>
        <w:rPr>
          <w:lang w:val="es-SV"/>
        </w:rPr>
        <w:t xml:space="preserve"> de la aplicación, ya que cuenta con una alta flexibilidad para su integración entre las plataformas de IOS y Android, además que gracias a la integración de Java Script (lenguaje que es conocido por todos los miembros del equipo) facilita el desarrollo, por otro lado, también es requisito de la catedra.</w:t>
      </w:r>
    </w:p>
    <w:p w14:paraId="45879EEB" w14:textId="78897302" w:rsidR="00FF6759" w:rsidRPr="00FF6759" w:rsidRDefault="00FF6759" w:rsidP="00FF6759">
      <w:pPr>
        <w:pStyle w:val="Heading1"/>
        <w:rPr>
          <w:lang w:val="es-SV"/>
        </w:rPr>
      </w:pPr>
      <w:bookmarkStart w:id="6" w:name="_Toc81775766"/>
      <w:r>
        <w:rPr>
          <w:lang w:val="es-SV"/>
        </w:rPr>
        <w:t>PHP</w:t>
      </w:r>
      <w:bookmarkEnd w:id="6"/>
    </w:p>
    <w:p w14:paraId="279B3CDF" w14:textId="701406EF" w:rsidR="00FF6759" w:rsidRDefault="00FF6759" w:rsidP="00FF6759">
      <w:pPr>
        <w:jc w:val="both"/>
        <w:rPr>
          <w:lang w:val="es-SV"/>
        </w:rPr>
      </w:pPr>
      <w:r>
        <w:rPr>
          <w:lang w:val="es-SV"/>
        </w:rPr>
        <w:t>Utilizaremos PHP (en su forma nativa) para la implementación de todo el back-</w:t>
      </w:r>
      <w:proofErr w:type="spellStart"/>
      <w:r>
        <w:rPr>
          <w:lang w:val="es-SV"/>
        </w:rPr>
        <w:t>end</w:t>
      </w:r>
      <w:proofErr w:type="spellEnd"/>
      <w:r>
        <w:rPr>
          <w:lang w:val="es-SV"/>
        </w:rPr>
        <w:t xml:space="preserve"> de la aplicación, tomando en consideración el fácil desarrollo y alta compatibilidad con diferentes tecnologías y además que es un lenguaje dominado por todos los miembros del equipo.</w:t>
      </w:r>
    </w:p>
    <w:p w14:paraId="6F97836E" w14:textId="20E6C26E" w:rsidR="00FF6759" w:rsidRPr="00672C41" w:rsidRDefault="00672C41" w:rsidP="00672C41">
      <w:pPr>
        <w:pStyle w:val="Heading1"/>
        <w:rPr>
          <w:lang w:val="es-SV"/>
        </w:rPr>
      </w:pPr>
      <w:bookmarkStart w:id="7" w:name="_Toc81775767"/>
      <w:r w:rsidRPr="00672C41">
        <w:rPr>
          <w:lang w:val="es-SV"/>
        </w:rPr>
        <w:t>SQL</w:t>
      </w:r>
      <w:bookmarkEnd w:id="7"/>
    </w:p>
    <w:p w14:paraId="5119BD20" w14:textId="4B5AEBD8" w:rsidR="00672C41" w:rsidRDefault="00672C41" w:rsidP="00FF6759">
      <w:pPr>
        <w:jc w:val="both"/>
        <w:rPr>
          <w:lang w:val="es-SV"/>
        </w:rPr>
      </w:pPr>
      <w:r>
        <w:rPr>
          <w:lang w:val="es-SV"/>
        </w:rPr>
        <w:t>El lenguaje predilecto para la manipulación/creación de la base de datos que utilizaremos será SQL.</w:t>
      </w:r>
    </w:p>
    <w:p w14:paraId="411A0D83" w14:textId="3DF3ABB7" w:rsidR="00672C41" w:rsidRDefault="00672C41" w:rsidP="00672C41">
      <w:pPr>
        <w:pStyle w:val="Heading1"/>
        <w:rPr>
          <w:lang w:val="es-SV"/>
        </w:rPr>
      </w:pPr>
      <w:bookmarkStart w:id="8" w:name="_Toc81775768"/>
      <w:r>
        <w:rPr>
          <w:lang w:val="es-SV"/>
        </w:rPr>
        <w:t>Gestor de base de datos</w:t>
      </w:r>
      <w:bookmarkEnd w:id="8"/>
    </w:p>
    <w:p w14:paraId="6C3DA38F" w14:textId="7A16A265" w:rsidR="00672C41" w:rsidRDefault="00672C41" w:rsidP="00672C41">
      <w:pPr>
        <w:rPr>
          <w:lang w:val="es-SV"/>
        </w:rPr>
      </w:pPr>
      <w:r>
        <w:rPr>
          <w:lang w:val="es-SV"/>
        </w:rPr>
        <w:t>(No definido, a la espera de que se avance en la catedra para tener mas entendimiento de la relación entre App-BD)</w:t>
      </w:r>
    </w:p>
    <w:p w14:paraId="2B40568A" w14:textId="2BCDF54B" w:rsidR="00672C41" w:rsidRDefault="00672C41" w:rsidP="00672C41">
      <w:pPr>
        <w:pStyle w:val="Heading1"/>
        <w:rPr>
          <w:lang w:val="es-SV"/>
        </w:rPr>
      </w:pPr>
      <w:bookmarkStart w:id="9" w:name="_Toc81775769"/>
      <w:r>
        <w:rPr>
          <w:lang w:val="es-SV"/>
        </w:rPr>
        <w:t>GitHub</w:t>
      </w:r>
      <w:bookmarkEnd w:id="9"/>
    </w:p>
    <w:p w14:paraId="17481996" w14:textId="0A23F9E9" w:rsidR="00672C41" w:rsidRDefault="00672C41" w:rsidP="00672C41">
      <w:pPr>
        <w:jc w:val="both"/>
        <w:rPr>
          <w:lang w:val="es-SV"/>
        </w:rPr>
      </w:pPr>
      <w:r>
        <w:rPr>
          <w:lang w:val="es-SV"/>
        </w:rPr>
        <w:t xml:space="preserve">Para la correcta manipulación y seguimiento del </w:t>
      </w:r>
      <w:proofErr w:type="spellStart"/>
      <w:r>
        <w:rPr>
          <w:lang w:val="es-SV"/>
        </w:rPr>
        <w:t>versonamiento</w:t>
      </w:r>
      <w:proofErr w:type="spellEnd"/>
      <w:r>
        <w:rPr>
          <w:lang w:val="es-SV"/>
        </w:rPr>
        <w:t xml:space="preserve"> del proyecto, utilizaremos GitHub ya que cuenta con múltiples funcionalidades que facilitan el control y respaldo de proyectos informáticos (u de otra índole), </w:t>
      </w:r>
      <w:r>
        <w:rPr>
          <w:lang w:val="es-SV"/>
        </w:rPr>
        <w:t>por otro lado, también es requisito de la catedra.</w:t>
      </w:r>
    </w:p>
    <w:p w14:paraId="21370FAD" w14:textId="586123E2" w:rsidR="00672C41" w:rsidRDefault="00672C41" w:rsidP="00672C41">
      <w:pPr>
        <w:jc w:val="both"/>
        <w:rPr>
          <w:lang w:val="es-SV"/>
        </w:rPr>
      </w:pPr>
    </w:p>
    <w:p w14:paraId="21AA6C3F" w14:textId="220769E1" w:rsidR="00672C41" w:rsidRDefault="00672C41" w:rsidP="00672C41">
      <w:pPr>
        <w:jc w:val="both"/>
        <w:rPr>
          <w:lang w:val="es-SV"/>
        </w:rPr>
      </w:pPr>
    </w:p>
    <w:p w14:paraId="1175B109" w14:textId="6B156701" w:rsidR="00672C41" w:rsidRDefault="00672C41" w:rsidP="00672C41">
      <w:pPr>
        <w:jc w:val="both"/>
        <w:rPr>
          <w:lang w:val="es-SV"/>
        </w:rPr>
      </w:pPr>
    </w:p>
    <w:p w14:paraId="2F1D8F2B" w14:textId="5160F03B" w:rsidR="00672C41" w:rsidRDefault="00672C41" w:rsidP="00672C41">
      <w:pPr>
        <w:jc w:val="both"/>
        <w:rPr>
          <w:lang w:val="es-SV"/>
        </w:rPr>
      </w:pPr>
    </w:p>
    <w:p w14:paraId="0EECE4DF" w14:textId="311505E5" w:rsidR="00F5324B" w:rsidRDefault="00F5324B" w:rsidP="00672C41">
      <w:pPr>
        <w:jc w:val="both"/>
        <w:rPr>
          <w:lang w:val="es-SV"/>
        </w:rPr>
      </w:pPr>
    </w:p>
    <w:p w14:paraId="3843C48F" w14:textId="77777777" w:rsidR="00F5324B" w:rsidRDefault="00F5324B" w:rsidP="00672C41">
      <w:pPr>
        <w:jc w:val="both"/>
        <w:rPr>
          <w:lang w:val="es-SV"/>
        </w:rPr>
      </w:pPr>
    </w:p>
    <w:p w14:paraId="4FE88817" w14:textId="26B9BED6" w:rsidR="00672C41" w:rsidRDefault="00672C41" w:rsidP="00672C41">
      <w:pPr>
        <w:jc w:val="both"/>
        <w:rPr>
          <w:lang w:val="es-SV"/>
        </w:rPr>
      </w:pPr>
    </w:p>
    <w:p w14:paraId="3EDAE179" w14:textId="6E08AE9A" w:rsidR="00672C41" w:rsidRDefault="00672C41" w:rsidP="00672C41">
      <w:pPr>
        <w:jc w:val="both"/>
        <w:rPr>
          <w:lang w:val="es-SV"/>
        </w:rPr>
      </w:pPr>
    </w:p>
    <w:p w14:paraId="5E1F4D5E" w14:textId="7CFF9F7A" w:rsidR="00672C41" w:rsidRDefault="00672C41" w:rsidP="00672C41">
      <w:pPr>
        <w:pStyle w:val="Heading1"/>
        <w:rPr>
          <w:lang w:val="es-SV"/>
        </w:rPr>
      </w:pPr>
      <w:bookmarkStart w:id="10" w:name="_Toc81775770"/>
      <w:r>
        <w:rPr>
          <w:lang w:val="es-SV"/>
        </w:rPr>
        <w:t xml:space="preserve">Visual Studio </w:t>
      </w:r>
      <w:proofErr w:type="spellStart"/>
      <w:r>
        <w:rPr>
          <w:lang w:val="es-SV"/>
        </w:rPr>
        <w:t>Code</w:t>
      </w:r>
      <w:bookmarkEnd w:id="10"/>
      <w:proofErr w:type="spellEnd"/>
    </w:p>
    <w:p w14:paraId="75960DB1" w14:textId="1AD87652" w:rsidR="00672C41" w:rsidRDefault="00672C41" w:rsidP="00F5324B">
      <w:pPr>
        <w:jc w:val="both"/>
        <w:rPr>
          <w:lang w:val="es-SV"/>
        </w:rPr>
      </w:pPr>
      <w:r>
        <w:rPr>
          <w:lang w:val="es-SV"/>
        </w:rPr>
        <w:t xml:space="preserve">Dada la alta cantidad de </w:t>
      </w:r>
      <w:r w:rsidR="00F5324B">
        <w:rPr>
          <w:lang w:val="es-SV"/>
        </w:rPr>
        <w:t>extensiones</w:t>
      </w:r>
      <w:r>
        <w:rPr>
          <w:lang w:val="es-SV"/>
        </w:rPr>
        <w:t xml:space="preserve"> que ofrece VSC para la manipulación y creación de código y la adaptabilidad y poco consumo de recursos del equipo, será el gestor de código predilecto para el desarrollo de nuestro código.</w:t>
      </w:r>
    </w:p>
    <w:p w14:paraId="7D3FEF7E" w14:textId="4F9E2C41" w:rsidR="00F5324B" w:rsidRDefault="00F5324B" w:rsidP="00F5324B">
      <w:pPr>
        <w:pStyle w:val="Heading1"/>
        <w:rPr>
          <w:lang w:val="es-SV"/>
        </w:rPr>
      </w:pPr>
      <w:bookmarkStart w:id="11" w:name="_Toc81775771"/>
      <w:proofErr w:type="spellStart"/>
      <w:r>
        <w:rPr>
          <w:lang w:val="es-SV"/>
        </w:rPr>
        <w:t>Figma</w:t>
      </w:r>
      <w:proofErr w:type="spellEnd"/>
      <w:r>
        <w:rPr>
          <w:lang w:val="es-SV"/>
        </w:rPr>
        <w:t>/Photoshop</w:t>
      </w:r>
      <w:bookmarkEnd w:id="11"/>
    </w:p>
    <w:p w14:paraId="0214879E" w14:textId="30E5FAD4" w:rsidR="00F5324B" w:rsidRDefault="00F5324B" w:rsidP="00F5324B">
      <w:pPr>
        <w:jc w:val="both"/>
        <w:rPr>
          <w:lang w:val="es-SV"/>
        </w:rPr>
      </w:pPr>
      <w:r>
        <w:rPr>
          <w:lang w:val="es-SV"/>
        </w:rPr>
        <w:t xml:space="preserve">Para la manipulación de imágenes y la creación de Mockups utilizaremos Photoshop y </w:t>
      </w:r>
      <w:proofErr w:type="spellStart"/>
      <w:r>
        <w:rPr>
          <w:lang w:val="es-SV"/>
        </w:rPr>
        <w:t>Figma</w:t>
      </w:r>
      <w:proofErr w:type="spellEnd"/>
      <w:r>
        <w:rPr>
          <w:lang w:val="es-SV"/>
        </w:rPr>
        <w:t xml:space="preserve"> ya ofrecen herramientas que facilitan el diseño de imágenes.</w:t>
      </w:r>
    </w:p>
    <w:p w14:paraId="01D451EA" w14:textId="6754784F" w:rsidR="000C1DD5" w:rsidRDefault="000C1DD5" w:rsidP="000C1DD5">
      <w:pPr>
        <w:pStyle w:val="Heading1"/>
        <w:rPr>
          <w:lang w:val="es-SV"/>
        </w:rPr>
      </w:pPr>
      <w:bookmarkStart w:id="12" w:name="_Toc81775772"/>
      <w:r>
        <w:rPr>
          <w:lang w:val="es-SV"/>
        </w:rPr>
        <w:t>Trello</w:t>
      </w:r>
      <w:bookmarkEnd w:id="12"/>
    </w:p>
    <w:p w14:paraId="2E985786" w14:textId="281E3117" w:rsidR="000C1DD5" w:rsidRDefault="000C1DD5" w:rsidP="000C1DD5">
      <w:pPr>
        <w:rPr>
          <w:lang w:val="es-SV"/>
        </w:rPr>
      </w:pPr>
      <w:r>
        <w:rPr>
          <w:lang w:val="es-SV"/>
        </w:rPr>
        <w:t>Sera utilizada para el seguimiento y ordenamiento del flujo de trabajo del equipo de desarrollo. La selección de Trello fue en vista de las múltiples herramientas que ofrece para la creación de fichas de tareas.</w:t>
      </w:r>
    </w:p>
    <w:p w14:paraId="294E0304" w14:textId="30D68B1E" w:rsidR="000C1DD5" w:rsidRDefault="000C1DD5" w:rsidP="000C1DD5">
      <w:pPr>
        <w:rPr>
          <w:lang w:val="es-SV"/>
        </w:rPr>
      </w:pPr>
    </w:p>
    <w:p w14:paraId="31A3CF7F" w14:textId="6B230B9B" w:rsidR="000C1DD5" w:rsidRDefault="000C1DD5" w:rsidP="000C1DD5">
      <w:pPr>
        <w:pStyle w:val="Title"/>
        <w:rPr>
          <w:lang w:val="es-SV"/>
        </w:rPr>
      </w:pPr>
      <w:bookmarkStart w:id="13" w:name="_Toc81775773"/>
      <w:r>
        <w:rPr>
          <w:lang w:val="es-SV"/>
        </w:rPr>
        <w:t>Metodología de desarrollo</w:t>
      </w:r>
      <w:bookmarkEnd w:id="13"/>
    </w:p>
    <w:p w14:paraId="20C6AAF2" w14:textId="181E1DDD" w:rsidR="000C1DD5" w:rsidRDefault="000C1DD5" w:rsidP="000C1DD5">
      <w:pPr>
        <w:jc w:val="both"/>
        <w:rPr>
          <w:lang w:val="es-SV"/>
        </w:rPr>
      </w:pPr>
      <w:r>
        <w:rPr>
          <w:lang w:val="es-SV"/>
        </w:rPr>
        <w:t xml:space="preserve">La metodología bajo la cual se regirá el desarrollo del proyecto será </w:t>
      </w:r>
      <w:r w:rsidRPr="000C1DD5">
        <w:rPr>
          <w:b/>
          <w:bCs/>
          <w:lang w:val="es-SV"/>
        </w:rPr>
        <w:t>Kanban</w:t>
      </w:r>
      <w:r>
        <w:rPr>
          <w:b/>
          <w:bCs/>
          <w:lang w:val="es-SV"/>
        </w:rPr>
        <w:t xml:space="preserve">, </w:t>
      </w:r>
      <w:r>
        <w:rPr>
          <w:lang w:val="es-SV"/>
        </w:rPr>
        <w:t>esta metodología fue elegida tomando en consideración que los integrantes del grupo nos encontramos en una etapa de aprendizaje y que por ende fases o tareas del proyecto pueden cambiar con frecuencia a lo largo del desarrollo y utilizando Kanban nos facilita la adaptación y flexibilidad ante los cambios.</w:t>
      </w:r>
    </w:p>
    <w:p w14:paraId="566C5BA9" w14:textId="2341B790" w:rsidR="0014783A" w:rsidRDefault="0014783A" w:rsidP="000C1DD5">
      <w:pPr>
        <w:jc w:val="both"/>
        <w:rPr>
          <w:lang w:val="es-SV"/>
        </w:rPr>
      </w:pPr>
    </w:p>
    <w:p w14:paraId="2B2BD3E0" w14:textId="4B6BF391" w:rsidR="0014783A" w:rsidRDefault="0014783A" w:rsidP="000C1DD5">
      <w:pPr>
        <w:jc w:val="both"/>
        <w:rPr>
          <w:lang w:val="es-SV"/>
        </w:rPr>
      </w:pPr>
    </w:p>
    <w:p w14:paraId="076BEE8D" w14:textId="52AB47C6" w:rsidR="0014783A" w:rsidRDefault="0014783A" w:rsidP="000C1DD5">
      <w:pPr>
        <w:jc w:val="both"/>
        <w:rPr>
          <w:lang w:val="es-SV"/>
        </w:rPr>
      </w:pPr>
    </w:p>
    <w:p w14:paraId="0FED6BBF" w14:textId="224B38AF" w:rsidR="0014783A" w:rsidRDefault="0014783A" w:rsidP="000C1DD5">
      <w:pPr>
        <w:jc w:val="both"/>
        <w:rPr>
          <w:lang w:val="es-SV"/>
        </w:rPr>
      </w:pPr>
    </w:p>
    <w:p w14:paraId="3ACA5130" w14:textId="7E998071" w:rsidR="0014783A" w:rsidRDefault="0014783A" w:rsidP="000C1DD5">
      <w:pPr>
        <w:jc w:val="both"/>
        <w:rPr>
          <w:lang w:val="es-SV"/>
        </w:rPr>
      </w:pPr>
    </w:p>
    <w:p w14:paraId="61E15F5E" w14:textId="1E147DC8" w:rsidR="0014783A" w:rsidRDefault="0014783A" w:rsidP="000C1DD5">
      <w:pPr>
        <w:jc w:val="both"/>
        <w:rPr>
          <w:lang w:val="es-SV"/>
        </w:rPr>
      </w:pPr>
    </w:p>
    <w:p w14:paraId="132A12F6" w14:textId="50262EC6" w:rsidR="0014783A" w:rsidRDefault="0014783A" w:rsidP="000C1DD5">
      <w:pPr>
        <w:jc w:val="both"/>
        <w:rPr>
          <w:lang w:val="es-SV"/>
        </w:rPr>
      </w:pPr>
    </w:p>
    <w:p w14:paraId="63DD3FBD" w14:textId="39E31F62" w:rsidR="0014783A" w:rsidRDefault="0014783A" w:rsidP="000C1DD5">
      <w:pPr>
        <w:jc w:val="both"/>
        <w:rPr>
          <w:lang w:val="es-SV"/>
        </w:rPr>
      </w:pPr>
    </w:p>
    <w:p w14:paraId="5937D7C1" w14:textId="4E5CE932" w:rsidR="0014783A" w:rsidRDefault="0014783A" w:rsidP="000C1DD5">
      <w:pPr>
        <w:jc w:val="both"/>
        <w:rPr>
          <w:lang w:val="es-SV"/>
        </w:rPr>
      </w:pPr>
    </w:p>
    <w:p w14:paraId="5D6AF416" w14:textId="6B22D06C" w:rsidR="0014783A" w:rsidRDefault="0014783A" w:rsidP="000C1DD5">
      <w:pPr>
        <w:jc w:val="both"/>
        <w:rPr>
          <w:lang w:val="es-SV"/>
        </w:rPr>
      </w:pPr>
    </w:p>
    <w:p w14:paraId="31A2B6AC" w14:textId="4A46ACA4" w:rsidR="0014783A" w:rsidRDefault="0014783A" w:rsidP="000C1DD5">
      <w:pPr>
        <w:jc w:val="both"/>
        <w:rPr>
          <w:lang w:val="es-SV"/>
        </w:rPr>
      </w:pPr>
    </w:p>
    <w:p w14:paraId="1459E659" w14:textId="77777777" w:rsidR="0014783A" w:rsidRDefault="0014783A" w:rsidP="000C1DD5">
      <w:pPr>
        <w:jc w:val="both"/>
        <w:rPr>
          <w:lang w:val="es-SV"/>
        </w:rPr>
      </w:pPr>
    </w:p>
    <w:p w14:paraId="48D90399" w14:textId="6D9F26A0" w:rsidR="0014783A" w:rsidRDefault="0014783A" w:rsidP="0014783A">
      <w:pPr>
        <w:pStyle w:val="Title"/>
        <w:rPr>
          <w:lang w:val="es-SV"/>
        </w:rPr>
      </w:pPr>
      <w:bookmarkStart w:id="14" w:name="_Toc81775774"/>
      <w:r>
        <w:rPr>
          <w:lang w:val="es-SV"/>
        </w:rPr>
        <w:t>Roles</w:t>
      </w:r>
      <w:bookmarkEnd w:id="14"/>
    </w:p>
    <w:p w14:paraId="0D99B0E1" w14:textId="5355C767" w:rsidR="0014783A" w:rsidRDefault="0014783A" w:rsidP="0014783A">
      <w:pPr>
        <w:jc w:val="both"/>
        <w:rPr>
          <w:lang w:val="es-SV"/>
        </w:rPr>
      </w:pPr>
      <w:r>
        <w:rPr>
          <w:lang w:val="es-SV"/>
        </w:rPr>
        <w:t>En aras del aprendizaje mutuo y horizontal, el equipo ha decidido que para el desarrollo de la aplicación (</w:t>
      </w:r>
      <w:proofErr w:type="spellStart"/>
      <w:r>
        <w:rPr>
          <w:lang w:val="es-SV"/>
        </w:rPr>
        <w:t>Fron-End</w:t>
      </w:r>
      <w:proofErr w:type="spellEnd"/>
      <w:r>
        <w:rPr>
          <w:lang w:val="es-SV"/>
        </w:rPr>
        <w:t xml:space="preserve"> y Back-</w:t>
      </w:r>
      <w:proofErr w:type="spellStart"/>
      <w:r>
        <w:rPr>
          <w:lang w:val="es-SV"/>
        </w:rPr>
        <w:t>End</w:t>
      </w:r>
      <w:proofErr w:type="spellEnd"/>
      <w:r>
        <w:rPr>
          <w:lang w:val="es-SV"/>
        </w:rPr>
        <w:t xml:space="preserve">) sea igualitaria para todos los miembros. </w:t>
      </w:r>
      <w:proofErr w:type="gramStart"/>
      <w:r>
        <w:rPr>
          <w:lang w:val="es-SV"/>
        </w:rPr>
        <w:t>Además</w:t>
      </w:r>
      <w:proofErr w:type="gramEnd"/>
      <w:r>
        <w:rPr>
          <w:lang w:val="es-SV"/>
        </w:rPr>
        <w:t xml:space="preserve"> se consideró que la metodología de trabajo seleccionada no dicta la implementación de roles de específicos, por lo que nos facilita a la adaptación para la participación de todos los miembros en ambas áreas de desarrollo.</w:t>
      </w:r>
    </w:p>
    <w:p w14:paraId="768D0CE0" w14:textId="049D400A" w:rsidR="0014783A" w:rsidRDefault="0014783A" w:rsidP="0014783A">
      <w:pPr>
        <w:jc w:val="both"/>
        <w:rPr>
          <w:lang w:val="es-SV"/>
        </w:rPr>
      </w:pPr>
    </w:p>
    <w:p w14:paraId="35E0CCB3" w14:textId="2C0BC1B8" w:rsidR="0014783A" w:rsidRDefault="0014783A" w:rsidP="0014783A">
      <w:pPr>
        <w:jc w:val="both"/>
        <w:rPr>
          <w:lang w:val="es-SV"/>
        </w:rPr>
      </w:pPr>
      <w:r>
        <w:rPr>
          <w:lang w:val="es-SV"/>
        </w:rPr>
        <w:t>Por temas de seguimiento y dicho lo anterior, podrían definirse los roles de los integrantes de la siguiente manera:</w:t>
      </w:r>
    </w:p>
    <w:p w14:paraId="16FEA2E2" w14:textId="41BB76BE" w:rsidR="0014783A" w:rsidRDefault="0014783A" w:rsidP="0014783A">
      <w:pPr>
        <w:jc w:val="both"/>
        <w:rPr>
          <w:lang w:val="es-SV"/>
        </w:rPr>
      </w:pPr>
    </w:p>
    <w:p w14:paraId="26CFE9CA" w14:textId="5852871C" w:rsidR="0014783A" w:rsidRPr="007E4C49" w:rsidRDefault="0014783A" w:rsidP="0014783A">
      <w:pPr>
        <w:pStyle w:val="ListBullet"/>
        <w:rPr>
          <w:lang w:val="es-SV"/>
        </w:rPr>
      </w:pPr>
      <w:r w:rsidRPr="007E4C49">
        <w:rPr>
          <w:lang w:val="es-SV"/>
        </w:rPr>
        <w:t xml:space="preserve">Anthony Alexander Vásquez Iraheta </w:t>
      </w:r>
      <w:r>
        <w:rPr>
          <w:lang w:val="es-SV"/>
        </w:rPr>
        <w:t xml:space="preserve">– </w:t>
      </w:r>
      <w:proofErr w:type="spellStart"/>
      <w:r>
        <w:rPr>
          <w:lang w:val="es-SV"/>
        </w:rPr>
        <w:t>Desarollador</w:t>
      </w:r>
      <w:proofErr w:type="spellEnd"/>
      <w:r>
        <w:rPr>
          <w:lang w:val="es-SV"/>
        </w:rPr>
        <w:t xml:space="preserve"> de Software</w:t>
      </w:r>
    </w:p>
    <w:p w14:paraId="1148A3B5" w14:textId="342BE56A" w:rsidR="0014783A" w:rsidRPr="007E4C49" w:rsidRDefault="0014783A" w:rsidP="0014783A">
      <w:pPr>
        <w:pStyle w:val="ListBullet"/>
        <w:rPr>
          <w:lang w:val="es-SV"/>
        </w:rPr>
      </w:pPr>
      <w:r w:rsidRPr="007E4C49">
        <w:rPr>
          <w:lang w:val="es-SV"/>
        </w:rPr>
        <w:t xml:space="preserve">Rodrigo Ernesto Hernández Rivas </w:t>
      </w:r>
      <w:r w:rsidR="00A62C2C">
        <w:rPr>
          <w:lang w:val="es-SV"/>
        </w:rPr>
        <w:t xml:space="preserve">   </w:t>
      </w:r>
      <w:r>
        <w:rPr>
          <w:lang w:val="es-SV"/>
        </w:rPr>
        <w:t xml:space="preserve">– </w:t>
      </w:r>
      <w:proofErr w:type="spellStart"/>
      <w:r>
        <w:rPr>
          <w:lang w:val="es-SV"/>
        </w:rPr>
        <w:t>Desarollador</w:t>
      </w:r>
      <w:proofErr w:type="spellEnd"/>
      <w:r>
        <w:rPr>
          <w:lang w:val="es-SV"/>
        </w:rPr>
        <w:t xml:space="preserve"> de Software</w:t>
      </w:r>
    </w:p>
    <w:p w14:paraId="2ABD0882" w14:textId="1BA0AD8F" w:rsidR="0014783A" w:rsidRPr="007E4C49" w:rsidRDefault="0014783A" w:rsidP="0014783A">
      <w:pPr>
        <w:pStyle w:val="ListBullet"/>
        <w:rPr>
          <w:lang w:val="es-SV"/>
        </w:rPr>
      </w:pPr>
      <w:r w:rsidRPr="007E4C49">
        <w:rPr>
          <w:lang w:val="es-SV"/>
        </w:rPr>
        <w:t xml:space="preserve">Williams Ernesto Amaya Moreno </w:t>
      </w:r>
      <w:r w:rsidR="00A62C2C">
        <w:rPr>
          <w:lang w:val="es-SV"/>
        </w:rPr>
        <w:t xml:space="preserve">     </w:t>
      </w:r>
      <w:r>
        <w:rPr>
          <w:lang w:val="es-SV"/>
        </w:rPr>
        <w:t>–</w:t>
      </w:r>
      <w:r w:rsidR="00A62C2C">
        <w:rPr>
          <w:lang w:val="es-SV"/>
        </w:rPr>
        <w:t xml:space="preserve"> </w:t>
      </w:r>
      <w:proofErr w:type="spellStart"/>
      <w:r>
        <w:rPr>
          <w:lang w:val="es-SV"/>
        </w:rPr>
        <w:t>Desarollador</w:t>
      </w:r>
      <w:proofErr w:type="spellEnd"/>
      <w:r>
        <w:rPr>
          <w:lang w:val="es-SV"/>
        </w:rPr>
        <w:t xml:space="preserve"> de Software</w:t>
      </w:r>
    </w:p>
    <w:p w14:paraId="4FC72B2B" w14:textId="3C03EA2E" w:rsidR="0014783A" w:rsidRDefault="0014783A" w:rsidP="0014783A">
      <w:pPr>
        <w:pStyle w:val="ListBullet"/>
        <w:rPr>
          <w:lang w:val="es-SV"/>
        </w:rPr>
      </w:pPr>
      <w:r w:rsidRPr="007E4C49">
        <w:rPr>
          <w:lang w:val="es-SV"/>
        </w:rPr>
        <w:t>Giovanny Misael Abrego Herrera</w:t>
      </w:r>
      <w:r w:rsidR="00A62C2C">
        <w:rPr>
          <w:lang w:val="es-SV"/>
        </w:rPr>
        <w:t xml:space="preserve">      </w:t>
      </w:r>
      <w:r>
        <w:rPr>
          <w:lang w:val="es-SV"/>
        </w:rPr>
        <w:t>–</w:t>
      </w:r>
      <w:r w:rsidR="00A62C2C">
        <w:rPr>
          <w:lang w:val="es-SV"/>
        </w:rPr>
        <w:t xml:space="preserve"> </w:t>
      </w:r>
      <w:proofErr w:type="spellStart"/>
      <w:r>
        <w:rPr>
          <w:lang w:val="es-SV"/>
        </w:rPr>
        <w:t>Desarollador</w:t>
      </w:r>
      <w:proofErr w:type="spellEnd"/>
      <w:r>
        <w:rPr>
          <w:lang w:val="es-SV"/>
        </w:rPr>
        <w:t xml:space="preserve"> de Software</w:t>
      </w:r>
    </w:p>
    <w:p w14:paraId="5E58DBEA" w14:textId="11F998B8" w:rsidR="0014783A" w:rsidRDefault="0014783A" w:rsidP="0014783A">
      <w:pPr>
        <w:jc w:val="both"/>
        <w:rPr>
          <w:lang w:val="es-SV"/>
        </w:rPr>
      </w:pPr>
    </w:p>
    <w:p w14:paraId="2F649639" w14:textId="77777777" w:rsidR="0014783A" w:rsidRDefault="0014783A" w:rsidP="0014783A">
      <w:pPr>
        <w:jc w:val="both"/>
        <w:rPr>
          <w:lang w:val="es-SV"/>
        </w:rPr>
      </w:pPr>
    </w:p>
    <w:p w14:paraId="6315992F" w14:textId="77777777" w:rsidR="0014783A" w:rsidRPr="0014783A" w:rsidRDefault="0014783A" w:rsidP="0014783A">
      <w:pPr>
        <w:jc w:val="both"/>
        <w:rPr>
          <w:lang w:val="es-SV"/>
        </w:rPr>
      </w:pPr>
    </w:p>
    <w:p w14:paraId="4AC08D88" w14:textId="77777777" w:rsidR="000C1DD5" w:rsidRPr="000C1DD5" w:rsidRDefault="000C1DD5" w:rsidP="000C1DD5">
      <w:pPr>
        <w:jc w:val="both"/>
        <w:rPr>
          <w:lang w:val="es-SV"/>
        </w:rPr>
      </w:pPr>
    </w:p>
    <w:p w14:paraId="16578898" w14:textId="77777777" w:rsidR="00672C41" w:rsidRPr="00672C41" w:rsidRDefault="00672C41" w:rsidP="00672C41">
      <w:pPr>
        <w:rPr>
          <w:lang w:val="es-SV"/>
        </w:rPr>
      </w:pPr>
    </w:p>
    <w:p w14:paraId="2CA61F6B" w14:textId="7C100BDB" w:rsidR="005B11F9" w:rsidRDefault="005B11F9" w:rsidP="005B11F9">
      <w:pPr>
        <w:rPr>
          <w:lang w:val="es-SV"/>
        </w:rPr>
      </w:pPr>
    </w:p>
    <w:p w14:paraId="0EA3D569" w14:textId="09F37DE0" w:rsidR="005B11F9" w:rsidRDefault="005B11F9" w:rsidP="005B11F9">
      <w:pPr>
        <w:rPr>
          <w:lang w:val="es-SV"/>
        </w:rPr>
      </w:pPr>
    </w:p>
    <w:p w14:paraId="5D30ABFA" w14:textId="77777777" w:rsidR="005B11F9" w:rsidRDefault="005B11F9">
      <w:pPr>
        <w:rPr>
          <w:lang w:val="es-SV"/>
        </w:rPr>
      </w:pPr>
      <w:r>
        <w:rPr>
          <w:lang w:val="es-SV"/>
        </w:rPr>
        <w:br w:type="page"/>
      </w:r>
    </w:p>
    <w:p w14:paraId="0B20F213" w14:textId="2F42791A" w:rsidR="005B11F9" w:rsidRDefault="005B11F9" w:rsidP="005B11F9">
      <w:pPr>
        <w:rPr>
          <w:lang w:val="es-SV"/>
        </w:rPr>
      </w:pPr>
    </w:p>
    <w:p w14:paraId="242CA7C6" w14:textId="602D1BCA" w:rsidR="005B11F9" w:rsidRDefault="005B11F9" w:rsidP="005B11F9">
      <w:pPr>
        <w:rPr>
          <w:lang w:val="es-SV"/>
        </w:rPr>
      </w:pPr>
    </w:p>
    <w:p w14:paraId="3D8FEB73" w14:textId="5548772A" w:rsidR="005B11F9" w:rsidRDefault="005B11F9" w:rsidP="005B11F9">
      <w:pPr>
        <w:rPr>
          <w:lang w:val="es-SV"/>
        </w:rPr>
      </w:pPr>
    </w:p>
    <w:p w14:paraId="58105EAC" w14:textId="073A2FEA" w:rsidR="005B11F9" w:rsidRDefault="005B11F9" w:rsidP="005B11F9">
      <w:pPr>
        <w:pStyle w:val="Title"/>
        <w:rPr>
          <w:lang w:val="es-SV"/>
        </w:rPr>
      </w:pPr>
      <w:bookmarkStart w:id="15" w:name="_Toc81775775"/>
      <w:r>
        <w:rPr>
          <w:lang w:val="es-SV"/>
        </w:rPr>
        <w:t>Presupuesto</w:t>
      </w:r>
      <w:bookmarkEnd w:id="15"/>
    </w:p>
    <w:p w14:paraId="6D6E7472" w14:textId="231AE4A3" w:rsidR="000316D5" w:rsidRDefault="000316D5" w:rsidP="005B11F9">
      <w:pPr>
        <w:rPr>
          <w:lang w:val="es-SV"/>
        </w:rPr>
      </w:pPr>
      <w:r>
        <w:rPr>
          <w:lang w:val="es-SV"/>
        </w:rPr>
        <w:t>El presupuesto fue elaborado en base a información extraída de fuentes de internet, que dictan criterios a considerar a la hora de realizar una aplicación móvil. Para el presupuesto se asume lo siguiente:</w:t>
      </w:r>
    </w:p>
    <w:p w14:paraId="59C210A3" w14:textId="025CAC8B" w:rsidR="000316D5" w:rsidRDefault="000316D5" w:rsidP="000316D5">
      <w:pPr>
        <w:pStyle w:val="ListBullet"/>
        <w:rPr>
          <w:lang w:val="es-SV"/>
        </w:rPr>
      </w:pPr>
      <w:r>
        <w:rPr>
          <w:lang w:val="es-SV"/>
        </w:rPr>
        <w:t>El proyecto se ejecutará en 11 semanas.</w:t>
      </w:r>
    </w:p>
    <w:p w14:paraId="7432A0D5" w14:textId="3A8FAEBE" w:rsidR="000316D5" w:rsidRDefault="000316D5" w:rsidP="000316D5">
      <w:pPr>
        <w:pStyle w:val="ListBullet"/>
        <w:rPr>
          <w:lang w:val="es-SV"/>
        </w:rPr>
      </w:pPr>
      <w:r>
        <w:rPr>
          <w:lang w:val="es-SV"/>
        </w:rPr>
        <w:t>Los miembros del equipo trabajaran en paralelo (cuando sea posible) en las diferentes etapas de desarrollo.</w:t>
      </w:r>
    </w:p>
    <w:p w14:paraId="29F6C444" w14:textId="50BEDBB8" w:rsidR="000316D5" w:rsidRDefault="000316D5" w:rsidP="000316D5">
      <w:pPr>
        <w:pStyle w:val="ListBullet"/>
        <w:rPr>
          <w:lang w:val="es-SV"/>
        </w:rPr>
      </w:pPr>
      <w:r>
        <w:rPr>
          <w:lang w:val="es-SV"/>
        </w:rPr>
        <w:t>Costo por hora de los miembros del equipo de $4.13.</w:t>
      </w:r>
    </w:p>
    <w:p w14:paraId="7F4843B7" w14:textId="03A79D8E" w:rsidR="000316D5" w:rsidRDefault="000316D5" w:rsidP="000316D5">
      <w:pPr>
        <w:pStyle w:val="ListBullet"/>
        <w:rPr>
          <w:lang w:val="es-SV"/>
        </w:rPr>
      </w:pPr>
      <w:r>
        <w:rPr>
          <w:lang w:val="es-SV"/>
        </w:rPr>
        <w:t>No abra despliegue de la aplicación en las plataformas de gestión de aplicaciones de los celulares (Play Store y App Store)</w:t>
      </w:r>
      <w:r w:rsidR="001E7D5C">
        <w:rPr>
          <w:lang w:val="es-SV"/>
        </w:rPr>
        <w:t>.</w:t>
      </w:r>
    </w:p>
    <w:p w14:paraId="4095FA37" w14:textId="0252CD24" w:rsidR="000316D5" w:rsidRDefault="000316D5" w:rsidP="000316D5">
      <w:pPr>
        <w:pStyle w:val="ListBullet"/>
        <w:rPr>
          <w:lang w:val="es-SV"/>
        </w:rPr>
      </w:pPr>
      <w:r>
        <w:rPr>
          <w:lang w:val="es-SV"/>
        </w:rPr>
        <w:t>No se incluirá ganancia.</w:t>
      </w:r>
    </w:p>
    <w:p w14:paraId="38D6DB2C" w14:textId="447D1A65" w:rsidR="000316D5" w:rsidRDefault="000316D5" w:rsidP="000316D5">
      <w:pPr>
        <w:pStyle w:val="ListBullet"/>
        <w:rPr>
          <w:lang w:val="es-SV"/>
        </w:rPr>
      </w:pPr>
      <w:r>
        <w:rPr>
          <w:lang w:val="es-SV"/>
        </w:rPr>
        <w:t>Los 4 miembros del equipo trabajaran en todas las etapas de desarrollo.</w:t>
      </w:r>
    </w:p>
    <w:p w14:paraId="0E6A805E" w14:textId="2D1FF3D4" w:rsidR="006A7E30" w:rsidRDefault="006A7E30" w:rsidP="000316D5">
      <w:pPr>
        <w:pStyle w:val="ListBullet"/>
        <w:rPr>
          <w:lang w:val="es-SV"/>
        </w:rPr>
      </w:pPr>
      <w:r>
        <w:rPr>
          <w:lang w:val="es-SV"/>
        </w:rPr>
        <w:t>La depreciación anualizada del 20%.</w:t>
      </w:r>
    </w:p>
    <w:p w14:paraId="3DD9C7A9" w14:textId="5A31F74E" w:rsidR="001E7D5C" w:rsidRDefault="001E7D5C" w:rsidP="000316D5">
      <w:pPr>
        <w:pStyle w:val="ListBullet"/>
        <w:rPr>
          <w:lang w:val="es-SV"/>
        </w:rPr>
      </w:pPr>
      <w:r>
        <w:rPr>
          <w:lang w:val="es-SV"/>
        </w:rPr>
        <w:t>El consumo de agua potable por humano es de 3L al día.</w:t>
      </w:r>
    </w:p>
    <w:p w14:paraId="49E945A0" w14:textId="5053F84C" w:rsidR="001E7D5C" w:rsidRDefault="001E7D5C" w:rsidP="000316D5">
      <w:pPr>
        <w:pStyle w:val="ListBullet"/>
        <w:rPr>
          <w:lang w:val="es-SV"/>
        </w:rPr>
      </w:pPr>
      <w:r>
        <w:rPr>
          <w:lang w:val="es-SV"/>
        </w:rPr>
        <w:t>El consumo de electricidad de los equipos informáticos es de 0.06kWh.</w:t>
      </w:r>
    </w:p>
    <w:p w14:paraId="40695FCA" w14:textId="4F2A34DC" w:rsidR="001E7D5C" w:rsidRDefault="001E7D5C" w:rsidP="000316D5">
      <w:pPr>
        <w:pStyle w:val="ListBullet"/>
        <w:rPr>
          <w:lang w:val="es-SV"/>
        </w:rPr>
      </w:pPr>
      <w:r>
        <w:rPr>
          <w:lang w:val="es-SV"/>
        </w:rPr>
        <w:t>Seguro por imprevistos de 15% del total (incluye retrasos en desarrollo y micro gastos como café, utilería, etc.).</w:t>
      </w:r>
    </w:p>
    <w:p w14:paraId="7ADEB5FD" w14:textId="213ABBC2" w:rsidR="000316D5" w:rsidRDefault="000316D5" w:rsidP="000316D5">
      <w:pPr>
        <w:pStyle w:val="ListBullet"/>
        <w:numPr>
          <w:ilvl w:val="0"/>
          <w:numId w:val="0"/>
        </w:numPr>
        <w:rPr>
          <w:lang w:val="es-S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2097"/>
        <w:gridCol w:w="1292"/>
        <w:gridCol w:w="2250"/>
        <w:gridCol w:w="1162"/>
      </w:tblGrid>
      <w:tr w:rsidR="001E7D5C" w:rsidRPr="001E7D5C" w14:paraId="51B2295B" w14:textId="77777777" w:rsidTr="001E7D5C">
        <w:trPr>
          <w:trHeight w:val="315"/>
        </w:trPr>
        <w:tc>
          <w:tcPr>
            <w:tcW w:w="0" w:type="auto"/>
            <w:gridSpan w:val="5"/>
            <w:shd w:val="clear" w:color="000000" w:fill="548235"/>
            <w:noWrap/>
            <w:vAlign w:val="center"/>
            <w:hideMark/>
          </w:tcPr>
          <w:p w14:paraId="48D29530" w14:textId="7318C15F" w:rsidR="001E7D5C" w:rsidRPr="001E7D5C" w:rsidRDefault="001E7D5C" w:rsidP="001E7D5C">
            <w:pPr>
              <w:spacing w:after="0" w:line="240" w:lineRule="auto"/>
              <w:ind w:right="61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en-US"/>
              </w:rPr>
              <w:t xml:space="preserve">Desarrollo de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en-US"/>
              </w:rPr>
              <w:t xml:space="preserve">la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en-US"/>
              </w:rPr>
              <w:t>aplicación</w:t>
            </w:r>
            <w:proofErr w:type="spellEnd"/>
          </w:p>
        </w:tc>
      </w:tr>
      <w:tr w:rsidR="001E7D5C" w:rsidRPr="001E7D5C" w14:paraId="3EECC528" w14:textId="77777777" w:rsidTr="001E7D5C">
        <w:trPr>
          <w:trHeight w:val="300"/>
        </w:trPr>
        <w:tc>
          <w:tcPr>
            <w:tcW w:w="0" w:type="auto"/>
            <w:shd w:val="clear" w:color="000000" w:fill="A9D08E"/>
            <w:noWrap/>
            <w:vAlign w:val="center"/>
            <w:hideMark/>
          </w:tcPr>
          <w:p w14:paraId="3AE95682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Etapas</w:t>
            </w:r>
            <w:proofErr w:type="spellEnd"/>
          </w:p>
        </w:tc>
        <w:tc>
          <w:tcPr>
            <w:tcW w:w="0" w:type="auto"/>
            <w:shd w:val="clear" w:color="000000" w:fill="A9D08E"/>
            <w:noWrap/>
            <w:vAlign w:val="center"/>
            <w:hideMark/>
          </w:tcPr>
          <w:p w14:paraId="24A899E3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Timpo</w:t>
            </w:r>
            <w:proofErr w:type="spellEnd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ejecucion</w:t>
            </w:r>
            <w:proofErr w:type="spellEnd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dias</w:t>
            </w:r>
            <w:proofErr w:type="spellEnd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0" w:type="auto"/>
            <w:shd w:val="clear" w:color="000000" w:fill="A9D08E"/>
            <w:noWrap/>
            <w:vAlign w:val="center"/>
            <w:hideMark/>
          </w:tcPr>
          <w:p w14:paraId="73245913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Colaboradores</w:t>
            </w:r>
            <w:proofErr w:type="spellEnd"/>
          </w:p>
        </w:tc>
        <w:tc>
          <w:tcPr>
            <w:tcW w:w="0" w:type="auto"/>
            <w:shd w:val="clear" w:color="000000" w:fill="A9D08E"/>
            <w:noWrap/>
            <w:vAlign w:val="center"/>
            <w:hideMark/>
          </w:tcPr>
          <w:p w14:paraId="547A3645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SV" w:eastAsia="en-US"/>
              </w:rPr>
            </w:pPr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SV" w:eastAsia="en-US"/>
              </w:rPr>
              <w:t xml:space="preserve">Horas de </w:t>
            </w: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SV" w:eastAsia="en-US"/>
              </w:rPr>
              <w:t>ejecucion</w:t>
            </w:r>
            <w:proofErr w:type="spellEnd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SV" w:eastAsia="en-US"/>
              </w:rPr>
              <w:t xml:space="preserve"> (8h/</w:t>
            </w: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SV" w:eastAsia="en-US"/>
              </w:rPr>
              <w:t>dia</w:t>
            </w:r>
            <w:proofErr w:type="spellEnd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SV" w:eastAsia="en-US"/>
              </w:rPr>
              <w:t>)</w:t>
            </w:r>
          </w:p>
        </w:tc>
        <w:tc>
          <w:tcPr>
            <w:tcW w:w="0" w:type="auto"/>
            <w:shd w:val="clear" w:color="000000" w:fill="A9D08E"/>
            <w:noWrap/>
            <w:vAlign w:val="center"/>
            <w:hideMark/>
          </w:tcPr>
          <w:p w14:paraId="6F80E562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Costo</w:t>
            </w:r>
          </w:p>
        </w:tc>
      </w:tr>
      <w:tr w:rsidR="001E7D5C" w:rsidRPr="001E7D5C" w14:paraId="50CC5312" w14:textId="77777777" w:rsidTr="001E7D5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46062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SV"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SV" w:eastAsia="en-US"/>
              </w:rPr>
              <w:t>Analisis</w:t>
            </w:r>
            <w:proofErr w:type="spell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SV" w:eastAsia="en-US"/>
              </w:rPr>
              <w:t xml:space="preserve"> y experiencia de usuario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242B3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5C896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CEA34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A179D9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660.00 </w:t>
            </w:r>
          </w:p>
        </w:tc>
      </w:tr>
      <w:tr w:rsidR="001E7D5C" w:rsidRPr="001E7D5C" w14:paraId="437BD2AE" w14:textId="77777777" w:rsidTr="001E7D5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9BC031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Diseño</w:t>
            </w:r>
            <w:proofErr w:type="spell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28EBCB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ABC56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8172C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ADA40F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1,980.00 </w:t>
            </w:r>
          </w:p>
        </w:tc>
      </w:tr>
      <w:tr w:rsidR="001E7D5C" w:rsidRPr="001E7D5C" w14:paraId="786F8BBC" w14:textId="77777777" w:rsidTr="001E7D5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4E381A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Front-End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CAFD95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6F298E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99E815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6929A5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5,280.00 </w:t>
            </w:r>
          </w:p>
        </w:tc>
      </w:tr>
      <w:tr w:rsidR="001E7D5C" w:rsidRPr="001E7D5C" w14:paraId="4AE5F218" w14:textId="77777777" w:rsidTr="001E7D5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0A19B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Back-End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54B052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FCFAAD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29A43B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8E15C5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5,280.00 </w:t>
            </w:r>
          </w:p>
        </w:tc>
      </w:tr>
      <w:tr w:rsidR="001E7D5C" w:rsidRPr="001E7D5C" w14:paraId="28354D9B" w14:textId="77777777" w:rsidTr="001E7D5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856027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Aseguramiento</w:t>
            </w:r>
            <w:proofErr w:type="spell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calidad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6A56B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C4A70E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498BDE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7B4F1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2,640.00 </w:t>
            </w:r>
          </w:p>
        </w:tc>
      </w:tr>
      <w:tr w:rsidR="001E7D5C" w:rsidRPr="001E7D5C" w14:paraId="268E5B72" w14:textId="77777777" w:rsidTr="001E7D5C">
        <w:trPr>
          <w:trHeight w:val="30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1FEEF4CC" w14:textId="77777777" w:rsidR="001E7D5C" w:rsidRPr="001E7D5C" w:rsidRDefault="001E7D5C" w:rsidP="001E7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Subtotal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320682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07F3E" w14:textId="77777777" w:rsidR="001E7D5C" w:rsidRPr="001E7D5C" w:rsidRDefault="001E7D5C" w:rsidP="001E7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$  15,840.00</w:t>
            </w:r>
            <w:proofErr w:type="gram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6541C12A" w14:textId="77777777" w:rsidR="001E7D5C" w:rsidRDefault="001E7D5C" w:rsidP="000316D5">
      <w:pPr>
        <w:pStyle w:val="ListBullet"/>
        <w:numPr>
          <w:ilvl w:val="0"/>
          <w:numId w:val="0"/>
        </w:numPr>
        <w:rPr>
          <w:lang w:val="es-SV"/>
        </w:rPr>
      </w:pPr>
    </w:p>
    <w:p w14:paraId="78342706" w14:textId="77777777" w:rsidR="000316D5" w:rsidRPr="000316D5" w:rsidRDefault="000316D5" w:rsidP="000316D5">
      <w:pPr>
        <w:pStyle w:val="ListBullet"/>
        <w:numPr>
          <w:ilvl w:val="0"/>
          <w:numId w:val="0"/>
        </w:numPr>
        <w:rPr>
          <w:lang w:val="es-SV"/>
        </w:rPr>
      </w:pPr>
    </w:p>
    <w:p w14:paraId="57B153C4" w14:textId="48E77925" w:rsidR="000316D5" w:rsidRDefault="000316D5" w:rsidP="000316D5">
      <w:pPr>
        <w:pStyle w:val="ListBullet"/>
        <w:numPr>
          <w:ilvl w:val="0"/>
          <w:numId w:val="0"/>
        </w:numPr>
        <w:ind w:left="720"/>
        <w:rPr>
          <w:lang w:val="es-SV"/>
        </w:rPr>
      </w:pPr>
    </w:p>
    <w:p w14:paraId="03A8A7BF" w14:textId="7837F94A" w:rsidR="000316D5" w:rsidRDefault="000316D5" w:rsidP="000316D5">
      <w:pPr>
        <w:pStyle w:val="ListBullet"/>
        <w:numPr>
          <w:ilvl w:val="0"/>
          <w:numId w:val="0"/>
        </w:numPr>
        <w:ind w:left="720"/>
        <w:rPr>
          <w:lang w:val="es-SV"/>
        </w:rPr>
      </w:pPr>
    </w:p>
    <w:p w14:paraId="166380D9" w14:textId="77777777" w:rsidR="000316D5" w:rsidRDefault="000316D5" w:rsidP="000316D5">
      <w:pPr>
        <w:pStyle w:val="ListBullet"/>
        <w:numPr>
          <w:ilvl w:val="0"/>
          <w:numId w:val="0"/>
        </w:numPr>
        <w:ind w:left="720"/>
        <w:rPr>
          <w:lang w:val="es-SV"/>
        </w:rPr>
      </w:pPr>
    </w:p>
    <w:p w14:paraId="44CB61A8" w14:textId="7765D707" w:rsidR="005B11F9" w:rsidRDefault="005B11F9" w:rsidP="005B11F9">
      <w:pPr>
        <w:rPr>
          <w:lang w:val="es-SV"/>
        </w:rPr>
      </w:pPr>
    </w:p>
    <w:p w14:paraId="41224880" w14:textId="77777777" w:rsidR="001E7D5C" w:rsidRDefault="001E7D5C">
      <w:pPr>
        <w:rPr>
          <w:lang w:val="es-SV"/>
        </w:rPr>
      </w:pPr>
    </w:p>
    <w:p w14:paraId="6221C9B9" w14:textId="77777777" w:rsidR="001E7D5C" w:rsidRDefault="001E7D5C">
      <w:pPr>
        <w:rPr>
          <w:lang w:val="es-SV"/>
        </w:rPr>
      </w:pPr>
    </w:p>
    <w:p w14:paraId="778EE7BB" w14:textId="77777777" w:rsidR="001E7D5C" w:rsidRDefault="001E7D5C">
      <w:pPr>
        <w:rPr>
          <w:lang w:val="es-SV"/>
        </w:rPr>
      </w:pPr>
    </w:p>
    <w:p w14:paraId="45E9BC80" w14:textId="77777777" w:rsidR="001E7D5C" w:rsidRDefault="001E7D5C">
      <w:pPr>
        <w:rPr>
          <w:lang w:val="es-SV"/>
        </w:rPr>
      </w:pPr>
    </w:p>
    <w:p w14:paraId="6EF58282" w14:textId="77777777" w:rsidR="001E7D5C" w:rsidRDefault="001E7D5C">
      <w:pPr>
        <w:rPr>
          <w:lang w:val="es-SV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331"/>
        <w:gridCol w:w="1758"/>
        <w:gridCol w:w="2513"/>
        <w:gridCol w:w="1133"/>
      </w:tblGrid>
      <w:tr w:rsidR="001E7D5C" w14:paraId="5483F2AC" w14:textId="77777777" w:rsidTr="001E7D5C">
        <w:trPr>
          <w:trHeight w:val="315"/>
        </w:trPr>
        <w:tc>
          <w:tcPr>
            <w:tcW w:w="5000" w:type="pct"/>
            <w:gridSpan w:val="5"/>
            <w:shd w:val="clear" w:color="000000" w:fill="54823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0ECAA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Depreciación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equipo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</w:rPr>
              <w:t xml:space="preserve"> (20%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anual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</w:rPr>
              <w:t xml:space="preserve">) </w:t>
            </w:r>
          </w:p>
        </w:tc>
      </w:tr>
      <w:tr w:rsidR="001E7D5C" w14:paraId="2A982291" w14:textId="77777777" w:rsidTr="001E7D5C">
        <w:trPr>
          <w:trHeight w:val="315"/>
        </w:trPr>
        <w:tc>
          <w:tcPr>
            <w:tcW w:w="1398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1A42C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712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41736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Precio</w:t>
            </w:r>
            <w:proofErr w:type="spellEnd"/>
          </w:p>
        </w:tc>
        <w:tc>
          <w:tcPr>
            <w:tcW w:w="940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B2352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Cantidad</w:t>
            </w:r>
            <w:proofErr w:type="spellEnd"/>
          </w:p>
        </w:tc>
        <w:tc>
          <w:tcPr>
            <w:tcW w:w="1344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6DD2D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Horas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06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FDFC3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Costo</w:t>
            </w:r>
          </w:p>
        </w:tc>
      </w:tr>
      <w:tr w:rsidR="001E7D5C" w14:paraId="03A1A0CF" w14:textId="77777777" w:rsidTr="001E7D5C">
        <w:trPr>
          <w:trHeight w:val="300"/>
        </w:trPr>
        <w:tc>
          <w:tcPr>
            <w:tcW w:w="1398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2EFA4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2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02DB0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$1,000 </w:t>
            </w:r>
          </w:p>
        </w:tc>
        <w:tc>
          <w:tcPr>
            <w:tcW w:w="94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57AE0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4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7B738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60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CC300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$77.4 </w:t>
            </w:r>
          </w:p>
        </w:tc>
      </w:tr>
    </w:tbl>
    <w:p w14:paraId="7DBE4E40" w14:textId="77777777" w:rsidR="001E7D5C" w:rsidRDefault="001E7D5C">
      <w:pPr>
        <w:rPr>
          <w:lang w:val="es-SV"/>
        </w:rPr>
      </w:pPr>
      <w:r>
        <w:rPr>
          <w:lang w:val="es-SV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490"/>
        <w:gridCol w:w="1812"/>
        <w:gridCol w:w="2083"/>
        <w:gridCol w:w="1694"/>
        <w:gridCol w:w="939"/>
      </w:tblGrid>
      <w:tr w:rsidR="001E7D5C" w14:paraId="65F916C4" w14:textId="77777777" w:rsidTr="001E7D5C">
        <w:trPr>
          <w:trHeight w:val="315"/>
        </w:trPr>
        <w:tc>
          <w:tcPr>
            <w:tcW w:w="5000" w:type="pct"/>
            <w:gridSpan w:val="6"/>
            <w:shd w:val="clear" w:color="000000" w:fill="54823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F4F11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Otros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gastos</w:t>
            </w:r>
            <w:proofErr w:type="spellEnd"/>
          </w:p>
        </w:tc>
      </w:tr>
      <w:tr w:rsidR="001E7D5C" w14:paraId="7041330A" w14:textId="77777777" w:rsidTr="001E7D5C">
        <w:trPr>
          <w:trHeight w:val="300"/>
        </w:trPr>
        <w:tc>
          <w:tcPr>
            <w:tcW w:w="712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B4402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797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CBC4C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9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07298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Concepto</w:t>
            </w:r>
            <w:proofErr w:type="spellEnd"/>
          </w:p>
        </w:tc>
        <w:tc>
          <w:tcPr>
            <w:tcW w:w="1114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919E5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Uso</w:t>
            </w:r>
          </w:p>
        </w:tc>
        <w:tc>
          <w:tcPr>
            <w:tcW w:w="906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33684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Colaboradores</w:t>
            </w:r>
            <w:proofErr w:type="spellEnd"/>
          </w:p>
        </w:tc>
        <w:tc>
          <w:tcPr>
            <w:tcW w:w="501" w:type="pct"/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F3501" w14:textId="77777777" w:rsidR="001E7D5C" w:rsidRDefault="001E7D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Costo</w:t>
            </w:r>
          </w:p>
        </w:tc>
      </w:tr>
      <w:tr w:rsidR="001E7D5C" w14:paraId="7E3D2B1C" w14:textId="77777777" w:rsidTr="001E7D5C">
        <w:trPr>
          <w:trHeight w:val="300"/>
        </w:trPr>
        <w:tc>
          <w:tcPr>
            <w:tcW w:w="712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FF202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Electricidad</w:t>
            </w:r>
            <w:proofErr w:type="spellEnd"/>
          </w:p>
        </w:tc>
        <w:tc>
          <w:tcPr>
            <w:tcW w:w="797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3F571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$0.12453800 </w:t>
            </w:r>
          </w:p>
        </w:tc>
        <w:tc>
          <w:tcPr>
            <w:tcW w:w="96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BCB2A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kWh/hora</w:t>
            </w:r>
          </w:p>
        </w:tc>
        <w:tc>
          <w:tcPr>
            <w:tcW w:w="1114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DDF4D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 horas</w:t>
            </w:r>
          </w:p>
        </w:tc>
        <w:tc>
          <w:tcPr>
            <w:tcW w:w="90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C6D08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FA081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$27.20 </w:t>
            </w:r>
          </w:p>
        </w:tc>
      </w:tr>
      <w:tr w:rsidR="001E7D5C" w14:paraId="5091969A" w14:textId="77777777" w:rsidTr="001E7D5C">
        <w:trPr>
          <w:trHeight w:val="300"/>
        </w:trPr>
        <w:tc>
          <w:tcPr>
            <w:tcW w:w="712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BBE7F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Agua </w:t>
            </w:r>
          </w:p>
        </w:tc>
        <w:tc>
          <w:tcPr>
            <w:tcW w:w="797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B7C236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$2.50 </w:t>
            </w:r>
          </w:p>
        </w:tc>
        <w:tc>
          <w:tcPr>
            <w:tcW w:w="96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274AC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Garrafa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agua</w:t>
            </w:r>
            <w:proofErr w:type="spellEnd"/>
          </w:p>
        </w:tc>
        <w:tc>
          <w:tcPr>
            <w:tcW w:w="1114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2C946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0.6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garrafa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</w:t>
            </w:r>
            <w:proofErr w:type="spellEnd"/>
          </w:p>
        </w:tc>
        <w:tc>
          <w:tcPr>
            <w:tcW w:w="90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02D4A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645D3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$420.00 </w:t>
            </w:r>
          </w:p>
        </w:tc>
      </w:tr>
      <w:tr w:rsidR="001E7D5C" w14:paraId="1F51DC7D" w14:textId="77777777" w:rsidTr="001E7D5C">
        <w:trPr>
          <w:trHeight w:val="300"/>
        </w:trPr>
        <w:tc>
          <w:tcPr>
            <w:tcW w:w="712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B81CF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FE9AB" w14:textId="77777777" w:rsidR="001E7D5C" w:rsidRDefault="001E7D5C">
            <w:pPr>
              <w:jc w:val="center"/>
              <w:rPr>
                <w:sz w:val="20"/>
              </w:rPr>
            </w:pPr>
          </w:p>
        </w:tc>
        <w:tc>
          <w:tcPr>
            <w:tcW w:w="96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42E8C" w14:textId="77777777" w:rsidR="001E7D5C" w:rsidRDefault="001E7D5C">
            <w:pPr>
              <w:jc w:val="center"/>
              <w:rPr>
                <w:sz w:val="20"/>
              </w:rPr>
            </w:pPr>
          </w:p>
        </w:tc>
        <w:tc>
          <w:tcPr>
            <w:tcW w:w="1114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A7A37" w14:textId="77777777" w:rsidR="001E7D5C" w:rsidRDefault="001E7D5C">
            <w:pPr>
              <w:jc w:val="center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F6327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50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AB9A79" w14:textId="77777777" w:rsidR="001E7D5C" w:rsidRDefault="001E7D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$447.20 </w:t>
            </w:r>
          </w:p>
        </w:tc>
      </w:tr>
    </w:tbl>
    <w:p w14:paraId="1F388B7B" w14:textId="77777777" w:rsidR="001E7D5C" w:rsidRDefault="001E7D5C">
      <w:pPr>
        <w:rPr>
          <w:lang w:val="es-SV"/>
        </w:rPr>
      </w:pPr>
      <w:r>
        <w:rPr>
          <w:lang w:val="es-SV"/>
        </w:rPr>
        <w:t xml:space="preserve"> </w:t>
      </w:r>
    </w:p>
    <w:tbl>
      <w:tblPr>
        <w:tblW w:w="5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2706"/>
      </w:tblGrid>
      <w:tr w:rsidR="001E7D5C" w:rsidRPr="001E7D5C" w14:paraId="1A9E9F3B" w14:textId="77777777" w:rsidTr="001E7D5C">
        <w:trPr>
          <w:trHeight w:val="315"/>
          <w:jc w:val="center"/>
        </w:trPr>
        <w:tc>
          <w:tcPr>
            <w:tcW w:w="5380" w:type="dxa"/>
            <w:gridSpan w:val="2"/>
            <w:shd w:val="clear" w:color="000000" w:fill="548235"/>
            <w:noWrap/>
            <w:vAlign w:val="center"/>
            <w:hideMark/>
          </w:tcPr>
          <w:p w14:paraId="5C7F4C4A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en-US"/>
              </w:rPr>
              <w:t>Presupuesto</w:t>
            </w:r>
            <w:proofErr w:type="spellEnd"/>
            <w:r w:rsidRPr="001E7D5C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en-US"/>
              </w:rPr>
              <w:t xml:space="preserve"> general</w:t>
            </w:r>
          </w:p>
        </w:tc>
      </w:tr>
      <w:tr w:rsidR="001E7D5C" w:rsidRPr="001E7D5C" w14:paraId="1052E54D" w14:textId="77777777" w:rsidTr="001E7D5C">
        <w:trPr>
          <w:trHeight w:val="300"/>
          <w:jc w:val="center"/>
        </w:trPr>
        <w:tc>
          <w:tcPr>
            <w:tcW w:w="2674" w:type="dxa"/>
            <w:shd w:val="clear" w:color="000000" w:fill="A9D08E"/>
            <w:noWrap/>
            <w:vAlign w:val="center"/>
            <w:hideMark/>
          </w:tcPr>
          <w:p w14:paraId="524F66EF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Concepto</w:t>
            </w:r>
            <w:proofErr w:type="spellEnd"/>
          </w:p>
        </w:tc>
        <w:tc>
          <w:tcPr>
            <w:tcW w:w="2706" w:type="dxa"/>
            <w:shd w:val="clear" w:color="000000" w:fill="A9D08E"/>
            <w:noWrap/>
            <w:vAlign w:val="center"/>
            <w:hideMark/>
          </w:tcPr>
          <w:p w14:paraId="4B2CCA1F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Costo</w:t>
            </w:r>
          </w:p>
        </w:tc>
      </w:tr>
      <w:tr w:rsidR="001E7D5C" w:rsidRPr="001E7D5C" w14:paraId="60C77C76" w14:textId="77777777" w:rsidTr="001E7D5C">
        <w:trPr>
          <w:trHeight w:val="300"/>
          <w:jc w:val="center"/>
        </w:trPr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57336CE0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Desarrollo de </w:t>
            </w: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proyecto</w:t>
            </w:r>
            <w:proofErr w:type="spell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6AE4A62A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                       15,840.00 </w:t>
            </w:r>
          </w:p>
        </w:tc>
      </w:tr>
      <w:tr w:rsidR="001E7D5C" w:rsidRPr="001E7D5C" w14:paraId="31DC2C6F" w14:textId="77777777" w:rsidTr="001E7D5C">
        <w:trPr>
          <w:trHeight w:val="300"/>
          <w:jc w:val="center"/>
        </w:trPr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5FFEA796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Depreciacion</w:t>
            </w:r>
            <w:proofErr w:type="spell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equipo</w:t>
            </w:r>
            <w:proofErr w:type="spellEnd"/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477014D6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                               77.42 </w:t>
            </w:r>
          </w:p>
        </w:tc>
      </w:tr>
      <w:tr w:rsidR="001E7D5C" w:rsidRPr="001E7D5C" w14:paraId="7DF068FE" w14:textId="77777777" w:rsidTr="001E7D5C">
        <w:trPr>
          <w:trHeight w:val="300"/>
          <w:jc w:val="center"/>
        </w:trPr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66A17E3B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Otros </w:t>
            </w:r>
            <w:proofErr w:type="spell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gastos</w:t>
            </w:r>
            <w:proofErr w:type="spellEnd"/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5C748A74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                             447.20 </w:t>
            </w:r>
          </w:p>
        </w:tc>
      </w:tr>
      <w:tr w:rsidR="001E7D5C" w:rsidRPr="001E7D5C" w14:paraId="3401172E" w14:textId="77777777" w:rsidTr="001E7D5C">
        <w:trPr>
          <w:trHeight w:val="300"/>
          <w:jc w:val="center"/>
        </w:trPr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0AF8C4D9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Subtotal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04A473F4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                       16,364.62 </w:t>
            </w:r>
          </w:p>
        </w:tc>
      </w:tr>
      <w:tr w:rsidR="001E7D5C" w:rsidRPr="001E7D5C" w14:paraId="4F9A53D5" w14:textId="77777777" w:rsidTr="001E7D5C">
        <w:trPr>
          <w:trHeight w:val="300"/>
          <w:jc w:val="center"/>
        </w:trPr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28E31AC0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Seguro por </w:t>
            </w:r>
            <w:proofErr w:type="spellStart"/>
            <w:proofErr w:type="gramStart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imprevistos</w:t>
            </w:r>
            <w:proofErr w:type="spell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(</w:t>
            </w:r>
            <w:proofErr w:type="gramEnd"/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15%)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2B8605D4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                         2,454.69 </w:t>
            </w:r>
          </w:p>
        </w:tc>
      </w:tr>
      <w:tr w:rsidR="001E7D5C" w:rsidRPr="001E7D5C" w14:paraId="2F98571E" w14:textId="77777777" w:rsidTr="001E7D5C">
        <w:trPr>
          <w:trHeight w:val="300"/>
          <w:jc w:val="center"/>
        </w:trPr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6E8EE699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Subtotal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7B315BB6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                       18,819.31 </w:t>
            </w:r>
          </w:p>
        </w:tc>
      </w:tr>
      <w:tr w:rsidR="001E7D5C" w:rsidRPr="001E7D5C" w14:paraId="2ED2E4F6" w14:textId="77777777" w:rsidTr="001E7D5C">
        <w:trPr>
          <w:trHeight w:val="300"/>
          <w:jc w:val="center"/>
        </w:trPr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0252F970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2706" w:type="dxa"/>
            <w:shd w:val="clear" w:color="000000" w:fill="FFFF00"/>
            <w:noWrap/>
            <w:vAlign w:val="center"/>
            <w:hideMark/>
          </w:tcPr>
          <w:p w14:paraId="4437E181" w14:textId="77777777" w:rsidR="001E7D5C" w:rsidRPr="001E7D5C" w:rsidRDefault="001E7D5C" w:rsidP="001E7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7D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$                               18,819.31 </w:t>
            </w:r>
          </w:p>
        </w:tc>
      </w:tr>
    </w:tbl>
    <w:p w14:paraId="07DA5F83" w14:textId="77777777" w:rsidR="001E7D5C" w:rsidRDefault="001E7D5C">
      <w:pPr>
        <w:rPr>
          <w:lang w:val="es-SV"/>
        </w:rPr>
      </w:pPr>
    </w:p>
    <w:p w14:paraId="18F71B3C" w14:textId="4CA4C1CB" w:rsidR="005B11F9" w:rsidRDefault="001E7D5C">
      <w:pPr>
        <w:rPr>
          <w:lang w:val="es-SV"/>
        </w:rPr>
      </w:pPr>
      <w:r>
        <w:rPr>
          <w:lang w:val="es-SV"/>
        </w:rPr>
        <w:t xml:space="preserve">Presupuesto necesario para ejecutar el proyecto: </w:t>
      </w:r>
      <w:r w:rsidRPr="001E7D5C">
        <w:rPr>
          <w:b/>
          <w:bCs/>
          <w:lang w:val="es-SV"/>
        </w:rPr>
        <w:t>$18 819.31</w:t>
      </w:r>
      <w:r>
        <w:rPr>
          <w:lang w:val="es-SV"/>
        </w:rPr>
        <w:t xml:space="preserve"> </w:t>
      </w:r>
      <w:r w:rsidR="005B11F9">
        <w:rPr>
          <w:lang w:val="es-SV"/>
        </w:rPr>
        <w:br w:type="page"/>
      </w:r>
    </w:p>
    <w:p w14:paraId="274E06C1" w14:textId="5ADC91A8" w:rsidR="005B11F9" w:rsidRDefault="005B11F9" w:rsidP="005B11F9">
      <w:pPr>
        <w:rPr>
          <w:lang w:val="es-SV"/>
        </w:rPr>
      </w:pPr>
    </w:p>
    <w:p w14:paraId="5ACCB119" w14:textId="79B2E877" w:rsidR="005B11F9" w:rsidRDefault="005B11F9" w:rsidP="005B11F9">
      <w:pPr>
        <w:rPr>
          <w:lang w:val="es-SV"/>
        </w:rPr>
      </w:pPr>
    </w:p>
    <w:p w14:paraId="7BF2C01A" w14:textId="2AC092EB" w:rsidR="005B11F9" w:rsidRDefault="005B11F9" w:rsidP="005B11F9">
      <w:pPr>
        <w:rPr>
          <w:lang w:val="es-SV"/>
        </w:rPr>
      </w:pPr>
    </w:p>
    <w:p w14:paraId="625724C0" w14:textId="6DDD7EFC" w:rsidR="007E036B" w:rsidRDefault="005B11F9" w:rsidP="002C0566">
      <w:pPr>
        <w:pStyle w:val="Title"/>
        <w:rPr>
          <w:lang w:val="es-SV"/>
        </w:rPr>
      </w:pPr>
      <w:bookmarkStart w:id="16" w:name="_Toc81775776"/>
      <w:r>
        <w:rPr>
          <w:lang w:val="es-SV"/>
        </w:rPr>
        <w:t>Fuentes de consulta</w:t>
      </w:r>
      <w:bookmarkEnd w:id="16"/>
    </w:p>
    <w:p w14:paraId="706B99BE" w14:textId="77777777" w:rsidR="002C0566" w:rsidRDefault="002C0566" w:rsidP="002C0566">
      <w:pPr>
        <w:pStyle w:val="Bibliography"/>
        <w:ind w:left="720" w:hanging="720"/>
        <w:rPr>
          <w:noProof/>
          <w:szCs w:val="24"/>
          <w:lang w:val="es-SV"/>
        </w:rPr>
      </w:pPr>
      <w:r>
        <w:rPr>
          <w:lang w:val="es-SV"/>
        </w:rPr>
        <w:fldChar w:fldCharType="begin"/>
      </w:r>
      <w:r w:rsidRPr="002C0566">
        <w:rPr>
          <w:lang w:val="es-SV"/>
        </w:rPr>
        <w:instrText xml:space="preserve"> BIBLIOGRAPHY  \l 1033 </w:instrText>
      </w:r>
      <w:r>
        <w:rPr>
          <w:lang w:val="es-SV"/>
        </w:rPr>
        <w:fldChar w:fldCharType="separate"/>
      </w:r>
      <w:r>
        <w:rPr>
          <w:noProof/>
          <w:lang w:val="es-SV"/>
        </w:rPr>
        <w:t>(5 de Septiembre de 2021). Obtenido de Codeburst: https://codeburst.io/so-you-want-to-build-an-app-heres-how-to-budget-91207ca098e8</w:t>
      </w:r>
    </w:p>
    <w:p w14:paraId="655D6C73" w14:textId="6AF607A1" w:rsidR="002C0566" w:rsidRPr="002C0566" w:rsidRDefault="002C0566" w:rsidP="002C0566">
      <w:pPr>
        <w:rPr>
          <w:lang w:val="es-SV"/>
        </w:rPr>
      </w:pPr>
      <w:r>
        <w:rPr>
          <w:lang w:val="es-SV"/>
        </w:rPr>
        <w:fldChar w:fldCharType="end"/>
      </w:r>
    </w:p>
    <w:sectPr w:rsidR="002C0566" w:rsidRPr="002C0566" w:rsidSect="00E23FB4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8F41" w14:textId="77777777" w:rsidR="00D6524A" w:rsidRDefault="00D6524A">
      <w:pPr>
        <w:spacing w:after="0" w:line="240" w:lineRule="auto"/>
      </w:pPr>
      <w:r>
        <w:separator/>
      </w:r>
    </w:p>
  </w:endnote>
  <w:endnote w:type="continuationSeparator" w:id="0">
    <w:p w14:paraId="68E98999" w14:textId="77777777" w:rsidR="00D6524A" w:rsidRDefault="00D6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6105" w14:textId="77777777" w:rsidR="00E23FB4" w:rsidRDefault="00E23FB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D64B" w14:textId="77777777" w:rsidR="009834ED" w:rsidRDefault="00983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5D5F" w14:textId="77777777" w:rsidR="00D6524A" w:rsidRDefault="00D6524A">
      <w:pPr>
        <w:spacing w:after="0" w:line="240" w:lineRule="auto"/>
      </w:pPr>
      <w:r>
        <w:separator/>
      </w:r>
    </w:p>
  </w:footnote>
  <w:footnote w:type="continuationSeparator" w:id="0">
    <w:p w14:paraId="7186B5D6" w14:textId="77777777" w:rsidR="00D6524A" w:rsidRDefault="00D6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847A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C7C530" wp14:editId="2CE9CD2D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1F4D8881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AEB8" w14:textId="77777777" w:rsidR="00E23FB4" w:rsidRDefault="00E23FB4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768C81" wp14:editId="35F90B87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44" name="Group 4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45" name="Freeform: Shape 45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reeform: Shape 47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reeform: Shape 48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reeform: Shape 49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Straight Connector 50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25EE8716" id="Group 44" o:spid="_x0000_s1026" alt="decorative element" style="position:absolute;margin-left:0;margin-top:0;width:765.35pt;height:810.85pt;z-index:-25165312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">
              <v:shape id="Freeform: Shape 45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46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47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48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49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50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2149" w14:textId="77777777" w:rsidR="009834ED" w:rsidRDefault="00983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AE740A0"/>
    <w:multiLevelType w:val="multilevel"/>
    <w:tmpl w:val="0040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10C36"/>
    <w:multiLevelType w:val="hybridMultilevel"/>
    <w:tmpl w:val="4C2E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7EA6"/>
    <w:multiLevelType w:val="multilevel"/>
    <w:tmpl w:val="FC7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06680"/>
    <w:multiLevelType w:val="hybridMultilevel"/>
    <w:tmpl w:val="2360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AA"/>
    <w:rsid w:val="0001495E"/>
    <w:rsid w:val="0001626D"/>
    <w:rsid w:val="000316D5"/>
    <w:rsid w:val="00035454"/>
    <w:rsid w:val="000C1DD5"/>
    <w:rsid w:val="000C2BD0"/>
    <w:rsid w:val="00103EAB"/>
    <w:rsid w:val="00125BD3"/>
    <w:rsid w:val="0014783A"/>
    <w:rsid w:val="001E7D5C"/>
    <w:rsid w:val="00251CA3"/>
    <w:rsid w:val="00251D5A"/>
    <w:rsid w:val="00285470"/>
    <w:rsid w:val="002A15F7"/>
    <w:rsid w:val="002C0566"/>
    <w:rsid w:val="002C168A"/>
    <w:rsid w:val="002E0B9C"/>
    <w:rsid w:val="002E6287"/>
    <w:rsid w:val="00303AE1"/>
    <w:rsid w:val="003635E1"/>
    <w:rsid w:val="003949BD"/>
    <w:rsid w:val="003D62BD"/>
    <w:rsid w:val="003D7070"/>
    <w:rsid w:val="004572DF"/>
    <w:rsid w:val="004705CC"/>
    <w:rsid w:val="004D61A7"/>
    <w:rsid w:val="004F3650"/>
    <w:rsid w:val="004F5E03"/>
    <w:rsid w:val="00524B92"/>
    <w:rsid w:val="005468E4"/>
    <w:rsid w:val="00560F76"/>
    <w:rsid w:val="00591FFE"/>
    <w:rsid w:val="005B0965"/>
    <w:rsid w:val="005B11F9"/>
    <w:rsid w:val="00612158"/>
    <w:rsid w:val="00636BD1"/>
    <w:rsid w:val="00672C41"/>
    <w:rsid w:val="006A7E30"/>
    <w:rsid w:val="006B0074"/>
    <w:rsid w:val="006B7784"/>
    <w:rsid w:val="006F16F0"/>
    <w:rsid w:val="00725ABD"/>
    <w:rsid w:val="007520BE"/>
    <w:rsid w:val="00761CCB"/>
    <w:rsid w:val="007C361A"/>
    <w:rsid w:val="007E036B"/>
    <w:rsid w:val="007E4C49"/>
    <w:rsid w:val="00850BAA"/>
    <w:rsid w:val="00873D74"/>
    <w:rsid w:val="0087642F"/>
    <w:rsid w:val="00927A53"/>
    <w:rsid w:val="00972FBE"/>
    <w:rsid w:val="009834ED"/>
    <w:rsid w:val="00A448C1"/>
    <w:rsid w:val="00A62C2C"/>
    <w:rsid w:val="00A65DD2"/>
    <w:rsid w:val="00AA7103"/>
    <w:rsid w:val="00AA7AA0"/>
    <w:rsid w:val="00AB4981"/>
    <w:rsid w:val="00AB7DED"/>
    <w:rsid w:val="00AC3FCF"/>
    <w:rsid w:val="00AD20E5"/>
    <w:rsid w:val="00B00B15"/>
    <w:rsid w:val="00B43495"/>
    <w:rsid w:val="00B70211"/>
    <w:rsid w:val="00C86AA7"/>
    <w:rsid w:val="00CA6B4F"/>
    <w:rsid w:val="00D00397"/>
    <w:rsid w:val="00D04E78"/>
    <w:rsid w:val="00D6524A"/>
    <w:rsid w:val="00DA4A43"/>
    <w:rsid w:val="00DA5BEB"/>
    <w:rsid w:val="00DE395C"/>
    <w:rsid w:val="00E23FB4"/>
    <w:rsid w:val="00E2411A"/>
    <w:rsid w:val="00E37225"/>
    <w:rsid w:val="00E51439"/>
    <w:rsid w:val="00EF36A5"/>
    <w:rsid w:val="00F00433"/>
    <w:rsid w:val="00F5324B"/>
    <w:rsid w:val="00F73001"/>
    <w:rsid w:val="00F95E0A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2A4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04E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3FCF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3FCF"/>
    <w:rPr>
      <w:color w:val="auto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23FB4"/>
    <w:pPr>
      <w:spacing w:before="240" w:after="0" w:line="259" w:lineRule="auto"/>
      <w:outlineLvl w:val="9"/>
    </w:pPr>
    <w:rPr>
      <w:color w:val="8FB600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E23F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3FB4"/>
    <w:rPr>
      <w:color w:val="05D74D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3FB4"/>
    <w:pPr>
      <w:spacing w:after="100" w:line="259" w:lineRule="auto"/>
      <w:ind w:left="220"/>
    </w:pPr>
    <w:rPr>
      <w:rFonts w:cs="Times New Roman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23FB4"/>
    <w:pPr>
      <w:spacing w:after="100" w:line="259" w:lineRule="auto"/>
      <w:ind w:left="440"/>
    </w:pPr>
    <w:rPr>
      <w:rFonts w:cs="Times New Roman"/>
      <w:color w:val="auto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rsid w:val="00A65DD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9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qu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06 de Septiembre de 2021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Cod21</b:Tag>
    <b:SourceType>InternetSite</b:SourceType>
    <b:Guid>{71F438F3-FEF9-4D36-8055-8AA953AB276D}</b:Guid>
    <b:LCID>es-SV</b:LCID>
    <b:InternetSiteTitle>Codeburst</b:InternetSiteTitle>
    <b:Year>2021</b:Year>
    <b:Month>Septiembre</b:Month>
    <b:Day>5</b:Day>
    <b:URL>https://codeburst.io/so-you-want-to-build-an-app-heres-how-to-budget-91207ca098e8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58D714-5A1A-4A9B-A859-0D96BF49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11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y seguimiento de tratamiento de pacientes de clínica dental (Fase I)</vt:lpstr>
    </vt:vector>
  </TitlesOfParts>
  <Manager/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y seguimiento de tratamiento de pacientes de clínica dental (Fase I)</dc:title>
  <dc:subject>Diseño y Programación de Software Multiplataforma</dc:subject>
  <dc:creator/>
  <cp:keywords/>
  <dc:description/>
  <cp:lastModifiedBy/>
  <cp:revision>1</cp:revision>
  <dcterms:created xsi:type="dcterms:W3CDTF">2021-09-06T00:34:00Z</dcterms:created>
  <dcterms:modified xsi:type="dcterms:W3CDTF">2021-09-06T05:25:00Z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